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A7" w:rsidRDefault="00E53FA9" w:rsidP="00E53FA9">
      <w:pPr>
        <w:pStyle w:val="Title"/>
      </w:pPr>
      <w:proofErr w:type="spellStart"/>
      <w:r>
        <w:t>QuietTicket</w:t>
      </w:r>
      <w:proofErr w:type="spellEnd"/>
      <w:r>
        <w:t xml:space="preserve"> – Gebruikshandleiding – Beheerder</w:t>
      </w:r>
    </w:p>
    <w:sdt>
      <w:sdtPr>
        <w:id w:val="300890971"/>
        <w:docPartObj>
          <w:docPartGallery w:val="Table of Contents"/>
          <w:docPartUnique/>
        </w:docPartObj>
      </w:sdtPr>
      <w:sdtEndPr>
        <w:rPr>
          <w:rFonts w:ascii="Hattori Hanzo" w:eastAsiaTheme="minorHAnsi" w:hAnsi="Hattori Hanzo" w:cstheme="minorBidi"/>
          <w:b/>
          <w:bCs/>
          <w:noProof/>
          <w:color w:val="auto"/>
          <w:sz w:val="24"/>
          <w:szCs w:val="22"/>
          <w:lang w:val="nl-BE"/>
        </w:rPr>
      </w:sdtEndPr>
      <w:sdtContent>
        <w:p w:rsidR="00011681" w:rsidRDefault="00011681">
          <w:pPr>
            <w:pStyle w:val="TOCHeading"/>
          </w:pPr>
          <w:r>
            <w:t>Contents</w:t>
          </w:r>
        </w:p>
        <w:p w:rsidR="00AC2959" w:rsidRDefault="000116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55459" w:history="1">
            <w:r w:rsidR="00AC2959" w:rsidRPr="00C54A45">
              <w:rPr>
                <w:rStyle w:val="Hyperlink"/>
                <w:noProof/>
              </w:rPr>
              <w:t>Aanmelden</w:t>
            </w:r>
            <w:r w:rsidR="00AC2959">
              <w:rPr>
                <w:noProof/>
                <w:webHidden/>
              </w:rPr>
              <w:tab/>
            </w:r>
            <w:r w:rsidR="00AC2959">
              <w:rPr>
                <w:noProof/>
                <w:webHidden/>
              </w:rPr>
              <w:fldChar w:fldCharType="begin"/>
            </w:r>
            <w:r w:rsidR="00AC2959">
              <w:rPr>
                <w:noProof/>
                <w:webHidden/>
              </w:rPr>
              <w:instrText xml:space="preserve"> PAGEREF _Toc462155459 \h </w:instrText>
            </w:r>
            <w:r w:rsidR="00AC2959">
              <w:rPr>
                <w:noProof/>
                <w:webHidden/>
              </w:rPr>
            </w:r>
            <w:r w:rsidR="00AC2959"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3</w:t>
            </w:r>
            <w:r w:rsidR="00AC2959"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60" w:history="1">
            <w:r w:rsidRPr="00C54A45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61" w:history="1">
            <w:r w:rsidRPr="00C54A45">
              <w:rPr>
                <w:rStyle w:val="Hyperlink"/>
                <w:noProof/>
              </w:rPr>
              <w:t>Navigatiebalk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62" w:history="1">
            <w:r w:rsidRPr="00C54A45">
              <w:rPr>
                <w:rStyle w:val="Hyperlink"/>
                <w:noProof/>
              </w:rPr>
              <w:t>Locatie zoeken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63" w:history="1">
            <w:r w:rsidRPr="00C54A45">
              <w:rPr>
                <w:rStyle w:val="Hyperlink"/>
                <w:noProof/>
              </w:rPr>
              <w:t>Zoekparameters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64" w:history="1">
            <w:r w:rsidRPr="00C54A45">
              <w:rPr>
                <w:rStyle w:val="Hyperlink"/>
                <w:noProof/>
              </w:rPr>
              <w:t>Zoekresultaat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65" w:history="1">
            <w:r w:rsidRPr="00C54A45">
              <w:rPr>
                <w:rStyle w:val="Hyperlink"/>
                <w:noProof/>
              </w:rPr>
              <w:t>Locatie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66" w:history="1">
            <w:r w:rsidRPr="00C54A45">
              <w:rPr>
                <w:rStyle w:val="Hyperlink"/>
                <w:noProof/>
              </w:rPr>
              <w:t>Zaal zonder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67" w:history="1">
            <w:r w:rsidRPr="00C54A45">
              <w:rPr>
                <w:rStyle w:val="Hyperlink"/>
                <w:noProof/>
              </w:rPr>
              <w:t>Zaal met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68" w:history="1">
            <w:r w:rsidRPr="00C54A45">
              <w:rPr>
                <w:rStyle w:val="Hyperlink"/>
                <w:noProof/>
              </w:rPr>
              <w:t>Podium van plaats veranderen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69" w:history="1">
            <w:r w:rsidRPr="00C54A45">
              <w:rPr>
                <w:rStyle w:val="Hyperlink"/>
                <w:noProof/>
              </w:rPr>
              <w:t>Podiumeigenschappen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70" w:history="1">
            <w:r w:rsidRPr="00C54A45">
              <w:rPr>
                <w:rStyle w:val="Hyperlink"/>
                <w:noProof/>
              </w:rPr>
              <w:t>Stoelenblok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71" w:history="1">
            <w:r w:rsidRPr="00C54A45">
              <w:rPr>
                <w:rStyle w:val="Hyperlink"/>
                <w:noProof/>
              </w:rPr>
              <w:t>Stoelen verplaatsen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72" w:history="1">
            <w:r w:rsidRPr="00C54A45">
              <w:rPr>
                <w:rStyle w:val="Hyperlink"/>
                <w:noProof/>
              </w:rPr>
              <w:t>Stoelen roteren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73" w:history="1">
            <w:r w:rsidRPr="00C54A45">
              <w:rPr>
                <w:rStyle w:val="Hyperlink"/>
                <w:noProof/>
              </w:rPr>
              <w:t>Stoel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74" w:history="1">
            <w:r w:rsidRPr="00C54A45">
              <w:rPr>
                <w:rStyle w:val="Hyperlink"/>
                <w:noProof/>
              </w:rPr>
              <w:t>Stoelnaam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75" w:history="1">
            <w:r w:rsidRPr="00C54A45">
              <w:rPr>
                <w:rStyle w:val="Hyperlink"/>
                <w:noProof/>
              </w:rPr>
              <w:t>Zaal opslaan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76" w:history="1">
            <w:r w:rsidRPr="00C54A45">
              <w:rPr>
                <w:rStyle w:val="Hyperlink"/>
                <w:noProof/>
              </w:rPr>
              <w:t>Evenement zoeken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77" w:history="1">
            <w:r w:rsidRPr="00C54A45">
              <w:rPr>
                <w:rStyle w:val="Hyperlink"/>
                <w:noProof/>
              </w:rPr>
              <w:t>Evenement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78" w:history="1">
            <w:r w:rsidRPr="00C54A45">
              <w:rPr>
                <w:rStyle w:val="Hyperlink"/>
                <w:noProof/>
              </w:rPr>
              <w:t>Prijzen defini</w:t>
            </w:r>
            <w:r w:rsidRPr="00C54A45">
              <w:rPr>
                <w:rStyle w:val="Hyperlink"/>
                <w:rFonts w:ascii="Calibri" w:hAnsi="Calibri" w:cs="Calibri"/>
                <w:noProof/>
              </w:rPr>
              <w:t>ë</w:t>
            </w:r>
            <w:r w:rsidRPr="00C54A45">
              <w:rPr>
                <w:rStyle w:val="Hyperlink"/>
                <w:noProof/>
              </w:rPr>
              <w:t>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79" w:history="1">
            <w:r w:rsidRPr="00C54A45">
              <w:rPr>
                <w:rStyle w:val="Hyperlink"/>
                <w:noProof/>
              </w:rPr>
              <w:t>Kortingscodes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80" w:history="1">
            <w:r w:rsidRPr="00C54A45">
              <w:rPr>
                <w:rStyle w:val="Hyperlink"/>
                <w:noProof/>
              </w:rPr>
              <w:t>Stoelenblok een specifieke prijs toewijzen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81" w:history="1">
            <w:r w:rsidRPr="00C54A45">
              <w:rPr>
                <w:rStyle w:val="Hyperlink"/>
                <w:noProof/>
              </w:rPr>
              <w:t>Evenement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82" w:history="1">
            <w:r w:rsidRPr="00C54A45">
              <w:rPr>
                <w:rStyle w:val="Hyperlink"/>
                <w:noProof/>
              </w:rPr>
              <w:t>Beheerderspagina van een evenement openen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83" w:history="1">
            <w:r w:rsidRPr="00C54A45">
              <w:rPr>
                <w:rStyle w:val="Hyperlink"/>
                <w:noProof/>
              </w:rPr>
              <w:t>Feedbackvragen instellen voor een evenement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84" w:history="1">
            <w:r w:rsidRPr="00C54A45">
              <w:rPr>
                <w:rStyle w:val="Hyperlink"/>
                <w:noProof/>
              </w:rPr>
              <w:t>Feedback opvragen voor een evenement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85" w:history="1">
            <w:r w:rsidRPr="00C54A45">
              <w:rPr>
                <w:rStyle w:val="Hyperlink"/>
                <w:noProof/>
              </w:rPr>
              <w:t>Aankopen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86" w:history="1">
            <w:r w:rsidRPr="00C54A45">
              <w:rPr>
                <w:rStyle w:val="Hyperlink"/>
                <w:noProof/>
              </w:rPr>
              <w:t>Lijst van aankopen downloaden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87" w:history="1">
            <w:r w:rsidRPr="00C54A45">
              <w:rPr>
                <w:rStyle w:val="Hyperlink"/>
                <w:noProof/>
              </w:rPr>
              <w:t>Manueel een betaling valideren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88" w:history="1">
            <w:r w:rsidRPr="00C54A45">
              <w:rPr>
                <w:rStyle w:val="Hyperlink"/>
                <w:noProof/>
              </w:rPr>
              <w:t>Automatisch betalingen valideren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89" w:history="1">
            <w:r w:rsidRPr="00C54A45">
              <w:rPr>
                <w:rStyle w:val="Hyperlink"/>
                <w:noProof/>
              </w:rPr>
              <w:t>Conflicten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90" w:history="1">
            <w:r w:rsidRPr="00C54A45">
              <w:rPr>
                <w:rStyle w:val="Hyperlink"/>
                <w:noProof/>
              </w:rPr>
              <w:t>Alle aankopen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91" w:history="1">
            <w:r w:rsidRPr="00C54A45">
              <w:rPr>
                <w:rStyle w:val="Hyperlink"/>
                <w:noProof/>
              </w:rPr>
              <w:t>Een aankoop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92" w:history="1">
            <w:r w:rsidRPr="00C54A45">
              <w:rPr>
                <w:rStyle w:val="Hyperlink"/>
                <w:noProof/>
              </w:rPr>
              <w:t>Een herinneringsmail 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2155493" w:history="1">
            <w:r w:rsidRPr="00C54A45">
              <w:rPr>
                <w:rStyle w:val="Hyperlink"/>
                <w:noProof/>
              </w:rPr>
              <w:t>F.A.Q.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94" w:history="1">
            <w:r w:rsidRPr="00C54A45">
              <w:rPr>
                <w:rStyle w:val="Hyperlink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95" w:history="1">
            <w:r w:rsidRPr="00C54A45">
              <w:rPr>
                <w:rStyle w:val="Hyperlink"/>
                <w:noProof/>
              </w:rPr>
              <w:t>Waarom is mijn dashboard pagina leeg?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959" w:rsidRDefault="00AC295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462155496" w:history="1">
            <w:r w:rsidRPr="00C54A45">
              <w:rPr>
                <w:rStyle w:val="Hyperlink"/>
                <w:noProof/>
              </w:rPr>
              <w:t>Waarom krijg ik een foutboodschap dat aangeeft dat ik geen gekoppeld account heb?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681" w:rsidRDefault="00011681">
          <w:r>
            <w:rPr>
              <w:b/>
              <w:bCs/>
              <w:noProof/>
            </w:rPr>
            <w:fldChar w:fldCharType="end"/>
          </w:r>
        </w:p>
      </w:sdtContent>
    </w:sdt>
    <w:p w:rsidR="007668FA" w:rsidRDefault="007668FA">
      <w:r>
        <w:br w:type="page"/>
      </w:r>
    </w:p>
    <w:p w:rsidR="00E53FA9" w:rsidRDefault="00290F20" w:rsidP="00290F20">
      <w:pPr>
        <w:pStyle w:val="Heading1"/>
      </w:pPr>
      <w:bookmarkStart w:id="0" w:name="_Ref462145520"/>
      <w:bookmarkStart w:id="1" w:name="_Toc462155459"/>
      <w:r>
        <w:lastRenderedPageBreak/>
        <w:t>Aanmelden</w:t>
      </w:r>
      <w:bookmarkEnd w:id="0"/>
      <w:bookmarkEnd w:id="1"/>
    </w:p>
    <w:p w:rsidR="00290F20" w:rsidRDefault="00011681" w:rsidP="00290F20">
      <w:r>
        <w:rPr>
          <w:noProof/>
          <w:lang w:val="en-GB" w:eastAsia="en-GB"/>
        </w:rPr>
        <w:drawing>
          <wp:inline distT="0" distB="0" distL="0" distR="0" wp14:anchorId="7F5D9BAF" wp14:editId="452A8076">
            <wp:extent cx="6645910" cy="233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81" w:rsidRDefault="00011681" w:rsidP="00290F20">
      <w:r>
        <w:t xml:space="preserve">Aanmelden op het dashboard kan via </w:t>
      </w:r>
      <w:hyperlink r:id="rId9" w:history="1">
        <w:r w:rsidRPr="00BB4A88">
          <w:rPr>
            <w:rStyle w:val="Hyperlink"/>
          </w:rPr>
          <w:t>http://quietticket.com/login</w:t>
        </w:r>
      </w:hyperlink>
      <w:r>
        <w:t>.</w:t>
      </w:r>
    </w:p>
    <w:p w:rsidR="00011681" w:rsidRDefault="00011681" w:rsidP="00290F20">
      <w:r>
        <w:t>Nadien geeft u uw e-mailadres en wachtwoord op dat u heeft ontvangen. Klik vervolgens op Login.</w:t>
      </w:r>
    </w:p>
    <w:p w:rsidR="00011681" w:rsidRDefault="00011681" w:rsidP="00011681">
      <w:pPr>
        <w:pStyle w:val="Heading1"/>
      </w:pPr>
      <w:bookmarkStart w:id="2" w:name="_Toc462155460"/>
      <w:r>
        <w:t>Dashboard</w:t>
      </w:r>
      <w:bookmarkEnd w:id="2"/>
    </w:p>
    <w:p w:rsidR="00011681" w:rsidRDefault="00011681" w:rsidP="00011681">
      <w:r>
        <w:rPr>
          <w:noProof/>
          <w:lang w:val="en-GB" w:eastAsia="en-GB"/>
        </w:rPr>
        <w:drawing>
          <wp:inline distT="0" distB="0" distL="0" distR="0" wp14:anchorId="0A8EFA53" wp14:editId="2A25F242">
            <wp:extent cx="6645910" cy="1727835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7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1681" w:rsidRDefault="00011681" w:rsidP="00011681">
      <w:r>
        <w:t>Wanneer u bent ingelogd wordt u doorverwezen naar het dashboard.</w:t>
      </w:r>
    </w:p>
    <w:p w:rsidR="00011681" w:rsidRDefault="00011681" w:rsidP="00011681">
      <w:r>
        <w:t>Op het dashboard vindt u:</w:t>
      </w:r>
    </w:p>
    <w:p w:rsidR="00011681" w:rsidRDefault="00011681" w:rsidP="00011681">
      <w:pPr>
        <w:pStyle w:val="ListParagraph"/>
        <w:numPr>
          <w:ilvl w:val="0"/>
          <w:numId w:val="1"/>
        </w:numPr>
      </w:pPr>
      <w:r>
        <w:t>De vijf meest recente evenementen van organisaties waarvan u beheerder bent</w:t>
      </w:r>
    </w:p>
    <w:p w:rsidR="00011681" w:rsidRDefault="00011681" w:rsidP="00011681">
      <w:pPr>
        <w:pStyle w:val="ListParagraph"/>
        <w:numPr>
          <w:ilvl w:val="0"/>
          <w:numId w:val="1"/>
        </w:numPr>
      </w:pPr>
      <w:r>
        <w:t>De organisaties waarvan u beheerder bent</w:t>
      </w:r>
    </w:p>
    <w:p w:rsidR="00F7461F" w:rsidRDefault="00F7461F" w:rsidP="00F7461F">
      <w:pPr>
        <w:pStyle w:val="Heading1"/>
      </w:pPr>
      <w:bookmarkStart w:id="3" w:name="_Toc462155461"/>
      <w:r>
        <w:t>Navigatiebalk</w:t>
      </w:r>
      <w:bookmarkEnd w:id="3"/>
    </w:p>
    <w:p w:rsidR="00011681" w:rsidRDefault="00F7461F" w:rsidP="00F74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CCB98FC" wp14:editId="79B8A833">
            <wp:simplePos x="0" y="0"/>
            <wp:positionH relativeFrom="column">
              <wp:posOffset>5084859</wp:posOffset>
            </wp:positionH>
            <wp:positionV relativeFrom="paragraph">
              <wp:posOffset>41800</wp:posOffset>
            </wp:positionV>
            <wp:extent cx="1343025" cy="397123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50"/>
                    <a:stretch/>
                  </pic:blipFill>
                  <pic:spPr bwMode="auto">
                    <a:xfrm>
                      <a:off x="0" y="0"/>
                      <a:ext cx="1343025" cy="39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3C19B69F" wp14:editId="417FC29C">
            <wp:extent cx="3094373" cy="43712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592" b="8932"/>
                    <a:stretch/>
                  </pic:blipFill>
                  <pic:spPr bwMode="auto">
                    <a:xfrm>
                      <a:off x="0" y="0"/>
                      <a:ext cx="3095625" cy="43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61F" w:rsidRDefault="000922CB" w:rsidP="00F7461F">
      <w:r>
        <w:t>In de navigatiebalk vindt u de links naar de meest gebruikte functionaliteiten:</w:t>
      </w:r>
    </w:p>
    <w:p w:rsidR="000922CB" w:rsidRDefault="000922CB" w:rsidP="000922CB">
      <w:pPr>
        <w:pStyle w:val="ListParagraph"/>
        <w:numPr>
          <w:ilvl w:val="0"/>
          <w:numId w:val="1"/>
        </w:numPr>
      </w:pPr>
      <w:r>
        <w:t xml:space="preserve">Dashboard: de pagina waar u naar doorverwezen wordt na het aanmelden (zie </w:t>
      </w:r>
      <w:r>
        <w:fldChar w:fldCharType="begin"/>
      </w:r>
      <w:r>
        <w:instrText xml:space="preserve"> REF _Ref462145520 \h </w:instrText>
      </w:r>
      <w:r>
        <w:fldChar w:fldCharType="separate"/>
      </w:r>
      <w:r w:rsidR="00E059FC">
        <w:t>Aanmelden</w:t>
      </w:r>
      <w:r>
        <w:fldChar w:fldCharType="end"/>
      </w:r>
      <w:r>
        <w:t>)</w:t>
      </w:r>
    </w:p>
    <w:p w:rsidR="000922CB" w:rsidRDefault="000922CB" w:rsidP="000922CB">
      <w:pPr>
        <w:pStyle w:val="ListParagraph"/>
        <w:numPr>
          <w:ilvl w:val="0"/>
          <w:numId w:val="1"/>
        </w:numPr>
      </w:pPr>
      <w:r>
        <w:t>Locaties</w:t>
      </w:r>
    </w:p>
    <w:p w:rsidR="000922CB" w:rsidRDefault="000922CB" w:rsidP="000922CB">
      <w:pPr>
        <w:pStyle w:val="ListParagraph"/>
        <w:numPr>
          <w:ilvl w:val="1"/>
          <w:numId w:val="1"/>
        </w:numPr>
      </w:pPr>
      <w:r>
        <w:t>Zoek locatie: Een bestaande locatie opzoeken</w:t>
      </w:r>
    </w:p>
    <w:p w:rsidR="000922CB" w:rsidRDefault="000922CB" w:rsidP="000922CB">
      <w:pPr>
        <w:pStyle w:val="ListParagraph"/>
        <w:numPr>
          <w:ilvl w:val="1"/>
          <w:numId w:val="1"/>
        </w:numPr>
      </w:pPr>
      <w:r>
        <w:t>Maak locatie: Zelf een locatie aanmaken</w:t>
      </w:r>
    </w:p>
    <w:p w:rsidR="000922CB" w:rsidRDefault="000922CB" w:rsidP="000922CB">
      <w:pPr>
        <w:pStyle w:val="ListParagraph"/>
        <w:numPr>
          <w:ilvl w:val="0"/>
          <w:numId w:val="1"/>
        </w:numPr>
      </w:pPr>
      <w:r>
        <w:t>Evenementen</w:t>
      </w:r>
    </w:p>
    <w:p w:rsidR="000922CB" w:rsidRDefault="000922CB" w:rsidP="000922CB">
      <w:pPr>
        <w:pStyle w:val="ListParagraph"/>
        <w:numPr>
          <w:ilvl w:val="1"/>
          <w:numId w:val="1"/>
        </w:numPr>
      </w:pPr>
      <w:r>
        <w:t>Zoek evenement: Een evenement opzoeken</w:t>
      </w:r>
    </w:p>
    <w:p w:rsidR="000922CB" w:rsidRDefault="000922CB" w:rsidP="000922CB">
      <w:pPr>
        <w:pStyle w:val="ListParagraph"/>
        <w:numPr>
          <w:ilvl w:val="1"/>
          <w:numId w:val="1"/>
        </w:numPr>
      </w:pPr>
      <w:r>
        <w:t>Maak evenement: Zelf een evenement aanmaken</w:t>
      </w:r>
    </w:p>
    <w:p w:rsidR="000922CB" w:rsidRDefault="000922CB" w:rsidP="000922CB">
      <w:pPr>
        <w:pStyle w:val="ListParagraph"/>
        <w:numPr>
          <w:ilvl w:val="0"/>
          <w:numId w:val="1"/>
        </w:numPr>
      </w:pPr>
      <w:r>
        <w:t>&lt;Uw naam&gt;</w:t>
      </w:r>
    </w:p>
    <w:p w:rsidR="007668FA" w:rsidRDefault="000922CB" w:rsidP="007668FA">
      <w:pPr>
        <w:pStyle w:val="ListParagraph"/>
        <w:numPr>
          <w:ilvl w:val="1"/>
          <w:numId w:val="1"/>
        </w:numPr>
      </w:pPr>
      <w:r>
        <w:t>Afmelden: Afmelden van uw account</w:t>
      </w:r>
      <w:r w:rsidR="007668FA">
        <w:br w:type="page"/>
      </w:r>
    </w:p>
    <w:p w:rsidR="000922CB" w:rsidRDefault="00FF3FE2" w:rsidP="00FF3FE2">
      <w:pPr>
        <w:pStyle w:val="Heading1"/>
      </w:pPr>
      <w:bookmarkStart w:id="4" w:name="_Toc462155462"/>
      <w:r>
        <w:lastRenderedPageBreak/>
        <w:t>Locatie zoeken</w:t>
      </w:r>
      <w:bookmarkEnd w:id="4"/>
    </w:p>
    <w:p w:rsidR="00FF3FE2" w:rsidRDefault="00FF3FE2" w:rsidP="00FF3FE2">
      <w:pPr>
        <w:pStyle w:val="ListParagraph"/>
        <w:numPr>
          <w:ilvl w:val="0"/>
          <w:numId w:val="2"/>
        </w:numPr>
      </w:pPr>
      <w:bookmarkStart w:id="5" w:name="_GoBack"/>
      <w:bookmarkEnd w:id="5"/>
      <w:r>
        <w:t>Klik in de navigatie</w:t>
      </w:r>
      <w:r w:rsidR="00D703B3">
        <w:t>balk op Locaties en vervolgens Z</w:t>
      </w:r>
      <w:r>
        <w:t>oek locaties</w:t>
      </w:r>
    </w:p>
    <w:p w:rsidR="00FF3FE2" w:rsidRDefault="00FF3FE2" w:rsidP="00FF3FE2">
      <w:pPr>
        <w:pStyle w:val="ListParagraph"/>
        <w:numPr>
          <w:ilvl w:val="0"/>
          <w:numId w:val="2"/>
        </w:numPr>
      </w:pPr>
      <w:r>
        <w:t>Vul de zoekvelden in volgens uw eisen</w:t>
      </w:r>
    </w:p>
    <w:p w:rsidR="00FF3FE2" w:rsidRDefault="00FF3FE2" w:rsidP="00FF3FE2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FB8C8C0" wp14:editId="3EFA3382">
            <wp:extent cx="5812403" cy="102519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437" cy="10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E2" w:rsidRDefault="00FF3FE2" w:rsidP="00FF3FE2">
      <w:pPr>
        <w:pStyle w:val="ListParagraph"/>
        <w:numPr>
          <w:ilvl w:val="0"/>
          <w:numId w:val="2"/>
        </w:numPr>
      </w:pPr>
      <w:r>
        <w:t>Klik op zoeken</w:t>
      </w:r>
    </w:p>
    <w:p w:rsidR="00D703B3" w:rsidRDefault="00D703B3" w:rsidP="00D703B3">
      <w:pPr>
        <w:pStyle w:val="Heading2"/>
      </w:pPr>
      <w:bookmarkStart w:id="6" w:name="_Toc462155463"/>
      <w:r>
        <w:t>Zoekparameters</w:t>
      </w:r>
      <w:bookmarkEnd w:id="6"/>
    </w:p>
    <w:p w:rsidR="00D703B3" w:rsidRPr="00D703B3" w:rsidRDefault="00D703B3" w:rsidP="00D703B3">
      <w:r>
        <w:t>Alle parameters (behalve Land) zijn optioneel.</w:t>
      </w:r>
    </w:p>
    <w:p w:rsidR="00D703B3" w:rsidRDefault="00D703B3" w:rsidP="00D703B3">
      <w:pPr>
        <w:pStyle w:val="ListParagraph"/>
        <w:numPr>
          <w:ilvl w:val="0"/>
          <w:numId w:val="3"/>
        </w:numPr>
      </w:pPr>
      <w:r>
        <w:t>Land: Het land waar de locatie gelegen is</w:t>
      </w:r>
    </w:p>
    <w:p w:rsidR="00D703B3" w:rsidRDefault="00D703B3" w:rsidP="00D703B3">
      <w:pPr>
        <w:pStyle w:val="ListParagraph"/>
        <w:numPr>
          <w:ilvl w:val="0"/>
          <w:numId w:val="3"/>
        </w:numPr>
      </w:pPr>
      <w:r>
        <w:t>Gemeente: De gemeente waar de locatie gelegen is</w:t>
      </w:r>
    </w:p>
    <w:p w:rsidR="00D703B3" w:rsidRDefault="00D703B3" w:rsidP="00D703B3">
      <w:pPr>
        <w:pStyle w:val="ListParagraph"/>
        <w:numPr>
          <w:ilvl w:val="0"/>
          <w:numId w:val="3"/>
        </w:numPr>
      </w:pPr>
      <w:r>
        <w:t>Minimumaantal stoelen: Minimumaantal stoelen dat in de zaal aanwezig moet zijn</w:t>
      </w:r>
    </w:p>
    <w:p w:rsidR="00D703B3" w:rsidRDefault="00D703B3" w:rsidP="00D703B3">
      <w:pPr>
        <w:pStyle w:val="ListParagraph"/>
        <w:numPr>
          <w:ilvl w:val="0"/>
          <w:numId w:val="3"/>
        </w:numPr>
      </w:pPr>
      <w:r>
        <w:t>Zaalnaam: De naam van de zaal</w:t>
      </w:r>
    </w:p>
    <w:p w:rsidR="00D703B3" w:rsidRDefault="00D703B3" w:rsidP="00D703B3">
      <w:pPr>
        <w:pStyle w:val="ListParagraph"/>
        <w:numPr>
          <w:ilvl w:val="0"/>
          <w:numId w:val="3"/>
        </w:numPr>
      </w:pPr>
      <w:r>
        <w:t>Heeft zaal lay-out:</w:t>
      </w:r>
    </w:p>
    <w:p w:rsidR="00D703B3" w:rsidRDefault="00D703B3" w:rsidP="00D703B3">
      <w:pPr>
        <w:pStyle w:val="ListParagraph"/>
        <w:numPr>
          <w:ilvl w:val="1"/>
          <w:numId w:val="3"/>
        </w:numPr>
      </w:pPr>
      <w:r>
        <w:t>Aangevinkt: De zaal heeft een lay-out, tickets worden besteld per stoel</w:t>
      </w:r>
    </w:p>
    <w:p w:rsidR="00D703B3" w:rsidRDefault="00D703B3" w:rsidP="00D703B3">
      <w:pPr>
        <w:pStyle w:val="ListParagraph"/>
        <w:numPr>
          <w:ilvl w:val="1"/>
          <w:numId w:val="3"/>
        </w:numPr>
      </w:pPr>
      <w:r>
        <w:t xml:space="preserve">Uit: De zaal heeft geen </w:t>
      </w:r>
      <w:proofErr w:type="spellStart"/>
      <w:r>
        <w:t>layout</w:t>
      </w:r>
      <w:proofErr w:type="spellEnd"/>
      <w:r>
        <w:t>, het systeem van vrije zit wordt gebruikt</w:t>
      </w:r>
    </w:p>
    <w:p w:rsidR="00D703B3" w:rsidRDefault="00D703B3" w:rsidP="00D703B3">
      <w:pPr>
        <w:pStyle w:val="ListParagraph"/>
        <w:numPr>
          <w:ilvl w:val="0"/>
          <w:numId w:val="3"/>
        </w:numPr>
      </w:pPr>
      <w:r>
        <w:t>Is openbaar:</w:t>
      </w:r>
    </w:p>
    <w:p w:rsidR="00D703B3" w:rsidRDefault="00D703B3" w:rsidP="00D703B3">
      <w:pPr>
        <w:pStyle w:val="ListParagraph"/>
        <w:numPr>
          <w:ilvl w:val="1"/>
          <w:numId w:val="3"/>
        </w:numPr>
      </w:pPr>
      <w:r>
        <w:t>Aangevinkt: De zaal is openbaar en niet gekoppeld aan een organisatie waarvan u beheerder bent. Iedereen kan gebruik maken van de zaal</w:t>
      </w:r>
    </w:p>
    <w:p w:rsidR="00D703B3" w:rsidRDefault="00D703B3" w:rsidP="00D703B3">
      <w:pPr>
        <w:pStyle w:val="ListParagraph"/>
        <w:numPr>
          <w:ilvl w:val="1"/>
          <w:numId w:val="3"/>
        </w:numPr>
      </w:pPr>
      <w:r>
        <w:t>Uit: De zaal is gekoppeld aan een organisatie waarvan u beheerder bent. Enkel deze organisaties kunnen gebruik maken van de zaal.</w:t>
      </w:r>
    </w:p>
    <w:p w:rsidR="00D703B3" w:rsidRDefault="00D703B3" w:rsidP="00D703B3">
      <w:pPr>
        <w:pStyle w:val="Heading2"/>
      </w:pPr>
      <w:bookmarkStart w:id="7" w:name="_Toc462155464"/>
      <w:r>
        <w:t>Zoekresultaat</w:t>
      </w:r>
      <w:bookmarkEnd w:id="7"/>
    </w:p>
    <w:p w:rsidR="00D703B3" w:rsidRDefault="00D703B3" w:rsidP="00D703B3"/>
    <w:p w:rsidR="00D703B3" w:rsidRDefault="00D703B3" w:rsidP="00D703B3">
      <w:pPr>
        <w:pStyle w:val="Heading1"/>
      </w:pPr>
      <w:bookmarkStart w:id="8" w:name="_Toc462155465"/>
      <w:r>
        <w:t>Locatie aanmaken</w:t>
      </w:r>
      <w:bookmarkEnd w:id="8"/>
    </w:p>
    <w:p w:rsidR="00D703B3" w:rsidRDefault="00D703B3" w:rsidP="00D703B3">
      <w:pPr>
        <w:pStyle w:val="ListParagraph"/>
        <w:numPr>
          <w:ilvl w:val="0"/>
          <w:numId w:val="4"/>
        </w:numPr>
      </w:pPr>
      <w:r>
        <w:t>Klik in de navigatiebalk op Locaties en vervolgens Maak Locatie</w:t>
      </w:r>
    </w:p>
    <w:p w:rsidR="009C3F9A" w:rsidRDefault="009C3F9A" w:rsidP="009C3F9A">
      <w:pPr>
        <w:pStyle w:val="ListParagraph"/>
        <w:numPr>
          <w:ilvl w:val="0"/>
          <w:numId w:val="4"/>
        </w:numPr>
      </w:pPr>
      <w:r>
        <w:t>In het nieuwe scherm geeft u de locatie een naam en selecteert u waarvoor de zaal bedoeld is.</w:t>
      </w:r>
    </w:p>
    <w:p w:rsidR="009C3F9A" w:rsidRDefault="009C3F9A" w:rsidP="009C3F9A">
      <w:pPr>
        <w:pStyle w:val="ListParagraph"/>
      </w:pPr>
      <w:r>
        <w:t>Opties:</w:t>
      </w:r>
    </w:p>
    <w:p w:rsidR="009C3F9A" w:rsidRDefault="009C3F9A" w:rsidP="009C3F9A">
      <w:pPr>
        <w:pStyle w:val="ListParagraph"/>
        <w:numPr>
          <w:ilvl w:val="1"/>
          <w:numId w:val="1"/>
        </w:numPr>
      </w:pPr>
      <w:r>
        <w:t xml:space="preserve">Geen, Maak Openbaar: De zaal wordt niet gekoppeld aan een organisatie. Wanneer de zaal is goedgekeurd door ons, kan iedereen in binnen </w:t>
      </w:r>
      <w:proofErr w:type="spellStart"/>
      <w:r>
        <w:t>QuietTicket</w:t>
      </w:r>
      <w:proofErr w:type="spellEnd"/>
      <w:r>
        <w:t xml:space="preserve"> de zaal gebruiken.</w:t>
      </w:r>
    </w:p>
    <w:p w:rsidR="009C3F9A" w:rsidRDefault="009C3F9A" w:rsidP="009C3F9A">
      <w:pPr>
        <w:pStyle w:val="ListParagraph"/>
        <w:numPr>
          <w:ilvl w:val="1"/>
          <w:numId w:val="1"/>
        </w:numPr>
      </w:pPr>
      <w:r>
        <w:t>&lt;Uw organisatie&gt;: De zaal wordt gekoppeld aan de organisatie die u heeft gekozen. U kan deze zaal onmiddellijk gebruiken.</w:t>
      </w:r>
    </w:p>
    <w:p w:rsidR="009C3F9A" w:rsidRDefault="009C3F9A" w:rsidP="009C3F9A">
      <w:pPr>
        <w:ind w:left="720"/>
      </w:pPr>
      <w:r>
        <w:rPr>
          <w:noProof/>
          <w:lang w:val="en-GB" w:eastAsia="en-GB"/>
        </w:rPr>
        <w:drawing>
          <wp:inline distT="0" distB="0" distL="0" distR="0" wp14:anchorId="1F96E030" wp14:editId="7A2362BB">
            <wp:extent cx="6153150" cy="22299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5586" cy="22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9A" w:rsidRDefault="009C3F9A" w:rsidP="009C3F9A">
      <w:pPr>
        <w:pStyle w:val="ListParagraph"/>
        <w:numPr>
          <w:ilvl w:val="0"/>
          <w:numId w:val="4"/>
        </w:numPr>
      </w:pPr>
      <w:r>
        <w:t>Klik op Opslaan</w:t>
      </w:r>
    </w:p>
    <w:p w:rsidR="009C3F9A" w:rsidRDefault="009C3F9A" w:rsidP="009C3F9A">
      <w:pPr>
        <w:pStyle w:val="ListParagraph"/>
        <w:numPr>
          <w:ilvl w:val="0"/>
          <w:numId w:val="4"/>
        </w:numPr>
      </w:pPr>
      <w:r>
        <w:lastRenderedPageBreak/>
        <w:t>De zaaleigenschappen worden zichtbaar</w:t>
      </w:r>
    </w:p>
    <w:p w:rsidR="009C3F9A" w:rsidRDefault="009C3F9A" w:rsidP="009C3F9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A8FA335" wp14:editId="33750B16">
            <wp:extent cx="6057900" cy="1613742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680" cy="16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9A" w:rsidRPr="0099379E" w:rsidRDefault="009C3F9A" w:rsidP="0099379E">
      <w:pPr>
        <w:pStyle w:val="Heading2"/>
        <w:ind w:left="720"/>
        <w:rPr>
          <w:sz w:val="28"/>
        </w:rPr>
      </w:pPr>
      <w:bookmarkStart w:id="9" w:name="_Toc462155466"/>
      <w:r w:rsidRPr="0099379E">
        <w:rPr>
          <w:sz w:val="28"/>
        </w:rPr>
        <w:t>Zaal zonder lay-out</w:t>
      </w:r>
      <w:bookmarkEnd w:id="9"/>
    </w:p>
    <w:p w:rsidR="009C3F9A" w:rsidRPr="0099379E" w:rsidRDefault="009C3F9A" w:rsidP="0099379E">
      <w:pPr>
        <w:pStyle w:val="ListParagraph"/>
        <w:numPr>
          <w:ilvl w:val="0"/>
          <w:numId w:val="5"/>
        </w:numPr>
        <w:ind w:left="1440"/>
        <w:rPr>
          <w:sz w:val="22"/>
        </w:rPr>
      </w:pPr>
      <w:r w:rsidRPr="0099379E">
        <w:rPr>
          <w:sz w:val="22"/>
        </w:rPr>
        <w:t>Selecteer de optie Nee</w:t>
      </w:r>
    </w:p>
    <w:p w:rsidR="009C3F9A" w:rsidRPr="0099379E" w:rsidRDefault="009C3F9A" w:rsidP="0099379E">
      <w:pPr>
        <w:pStyle w:val="ListParagraph"/>
        <w:numPr>
          <w:ilvl w:val="0"/>
          <w:numId w:val="5"/>
        </w:numPr>
        <w:ind w:left="1440"/>
        <w:rPr>
          <w:sz w:val="22"/>
        </w:rPr>
      </w:pPr>
      <w:r w:rsidRPr="0099379E">
        <w:rPr>
          <w:sz w:val="22"/>
        </w:rPr>
        <w:t>Geef vervolgens het aantal stoelen in dat zich in de zaal bevinden</w:t>
      </w:r>
    </w:p>
    <w:p w:rsidR="009C3F9A" w:rsidRPr="0099379E" w:rsidRDefault="009C3F9A" w:rsidP="0099379E">
      <w:pPr>
        <w:pStyle w:val="ListParagraph"/>
        <w:ind w:left="1440"/>
        <w:rPr>
          <w:sz w:val="22"/>
        </w:rPr>
      </w:pPr>
      <w:r w:rsidRPr="0099379E">
        <w:rPr>
          <w:noProof/>
          <w:sz w:val="22"/>
          <w:lang w:val="en-GB" w:eastAsia="en-GB"/>
        </w:rPr>
        <w:drawing>
          <wp:inline distT="0" distB="0" distL="0" distR="0" wp14:anchorId="2C3714DF" wp14:editId="58288C99">
            <wp:extent cx="5876925" cy="12437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234" cy="12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9A" w:rsidRPr="0099379E" w:rsidRDefault="009C3F9A" w:rsidP="0099379E">
      <w:pPr>
        <w:pStyle w:val="ListParagraph"/>
        <w:numPr>
          <w:ilvl w:val="0"/>
          <w:numId w:val="5"/>
        </w:numPr>
        <w:ind w:left="1440"/>
        <w:rPr>
          <w:sz w:val="22"/>
        </w:rPr>
      </w:pPr>
      <w:r w:rsidRPr="0099379E">
        <w:rPr>
          <w:sz w:val="22"/>
        </w:rPr>
        <w:t>Klik vervolgens op Opslaan</w:t>
      </w:r>
    </w:p>
    <w:p w:rsidR="009C3F9A" w:rsidRPr="0099379E" w:rsidRDefault="009C3F9A" w:rsidP="0099379E">
      <w:pPr>
        <w:pStyle w:val="Heading2"/>
        <w:ind w:left="720"/>
        <w:rPr>
          <w:sz w:val="28"/>
        </w:rPr>
      </w:pPr>
      <w:bookmarkStart w:id="10" w:name="_Toc462155467"/>
      <w:r w:rsidRPr="0099379E">
        <w:rPr>
          <w:sz w:val="28"/>
        </w:rPr>
        <w:t>Zaal met lay-out</w:t>
      </w:r>
      <w:bookmarkEnd w:id="10"/>
    </w:p>
    <w:p w:rsidR="009C3F9A" w:rsidRPr="0099379E" w:rsidRDefault="009C3F9A" w:rsidP="0099379E">
      <w:pPr>
        <w:pStyle w:val="ListParagraph"/>
        <w:numPr>
          <w:ilvl w:val="0"/>
          <w:numId w:val="6"/>
        </w:numPr>
        <w:ind w:left="1440"/>
        <w:rPr>
          <w:sz w:val="22"/>
        </w:rPr>
      </w:pPr>
      <w:r w:rsidRPr="0099379E">
        <w:rPr>
          <w:sz w:val="22"/>
        </w:rPr>
        <w:t>Selecteer de optie Ja</w:t>
      </w:r>
    </w:p>
    <w:p w:rsidR="009C3F9A" w:rsidRPr="0099379E" w:rsidRDefault="009C3F9A" w:rsidP="0099379E">
      <w:pPr>
        <w:pStyle w:val="ListParagraph"/>
        <w:numPr>
          <w:ilvl w:val="0"/>
          <w:numId w:val="6"/>
        </w:numPr>
        <w:ind w:left="1440"/>
        <w:rPr>
          <w:sz w:val="22"/>
        </w:rPr>
      </w:pPr>
      <w:r w:rsidRPr="0099379E">
        <w:rPr>
          <w:sz w:val="22"/>
        </w:rPr>
        <w:t>Een nieuw venster opent</w:t>
      </w:r>
    </w:p>
    <w:p w:rsidR="009C3F9A" w:rsidRPr="0099379E" w:rsidRDefault="009C3F9A" w:rsidP="0099379E">
      <w:pPr>
        <w:ind w:left="720"/>
        <w:rPr>
          <w:sz w:val="22"/>
        </w:rPr>
      </w:pPr>
      <w:r w:rsidRPr="0099379E">
        <w:rPr>
          <w:noProof/>
          <w:sz w:val="22"/>
          <w:lang w:val="en-GB" w:eastAsia="en-GB"/>
        </w:rPr>
        <w:drawing>
          <wp:inline distT="0" distB="0" distL="0" distR="0" wp14:anchorId="26A69E67" wp14:editId="6117A092">
            <wp:extent cx="6334125" cy="311864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4057" cy="31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9A" w:rsidRPr="0099379E" w:rsidRDefault="009C3F9A" w:rsidP="0099379E">
      <w:pPr>
        <w:pStyle w:val="Heading3"/>
        <w:ind w:left="720"/>
        <w:rPr>
          <w:sz w:val="22"/>
        </w:rPr>
      </w:pPr>
      <w:bookmarkStart w:id="11" w:name="_Toc462155468"/>
      <w:r w:rsidRPr="0099379E">
        <w:rPr>
          <w:sz w:val="22"/>
        </w:rPr>
        <w:t>Podium van plaats veranderen</w:t>
      </w:r>
      <w:bookmarkEnd w:id="11"/>
    </w:p>
    <w:p w:rsidR="009C3F9A" w:rsidRPr="0099379E" w:rsidRDefault="009C3F9A" w:rsidP="000642D2">
      <w:pPr>
        <w:pStyle w:val="ListParagraph"/>
        <w:numPr>
          <w:ilvl w:val="0"/>
          <w:numId w:val="7"/>
        </w:numPr>
        <w:ind w:left="1440"/>
        <w:rPr>
          <w:sz w:val="22"/>
        </w:rPr>
      </w:pPr>
      <w:r w:rsidRPr="0099379E">
        <w:rPr>
          <w:sz w:val="22"/>
        </w:rPr>
        <w:t>Klik op Podium Positie</w:t>
      </w:r>
    </w:p>
    <w:p w:rsidR="009C3F9A" w:rsidRPr="0099379E" w:rsidRDefault="009C3F9A" w:rsidP="000642D2">
      <w:pPr>
        <w:pStyle w:val="ListParagraph"/>
        <w:numPr>
          <w:ilvl w:val="0"/>
          <w:numId w:val="7"/>
        </w:numPr>
        <w:ind w:left="1440"/>
        <w:rPr>
          <w:sz w:val="22"/>
        </w:rPr>
      </w:pPr>
      <w:r w:rsidRPr="0099379E">
        <w:rPr>
          <w:sz w:val="22"/>
        </w:rPr>
        <w:t>In het dialoogvenster selecteert u de nieuwe locatie van het podium</w:t>
      </w:r>
    </w:p>
    <w:p w:rsidR="009C3F9A" w:rsidRPr="0099379E" w:rsidRDefault="009C3F9A" w:rsidP="000642D2">
      <w:pPr>
        <w:pStyle w:val="ListParagraph"/>
        <w:numPr>
          <w:ilvl w:val="0"/>
          <w:numId w:val="7"/>
        </w:numPr>
        <w:ind w:left="1440"/>
        <w:rPr>
          <w:sz w:val="22"/>
        </w:rPr>
      </w:pPr>
      <w:r w:rsidRPr="0099379E">
        <w:rPr>
          <w:sz w:val="22"/>
        </w:rPr>
        <w:t>Klik op OK</w:t>
      </w:r>
    </w:p>
    <w:p w:rsidR="00A85F41" w:rsidRPr="0099379E" w:rsidRDefault="009C3F9A" w:rsidP="0099379E">
      <w:pPr>
        <w:pStyle w:val="ListParagraph"/>
        <w:ind w:left="1440"/>
        <w:rPr>
          <w:sz w:val="22"/>
        </w:rPr>
      </w:pPr>
      <w:r w:rsidRPr="0099379E">
        <w:rPr>
          <w:noProof/>
          <w:sz w:val="22"/>
          <w:lang w:val="en-GB" w:eastAsia="en-GB"/>
        </w:rPr>
        <w:lastRenderedPageBreak/>
        <w:drawing>
          <wp:inline distT="0" distB="0" distL="0" distR="0" wp14:anchorId="6277E1FF" wp14:editId="2C25CF20">
            <wp:extent cx="2924175" cy="193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41" w:rsidRPr="0099379E" w:rsidRDefault="00A85F41" w:rsidP="0099379E">
      <w:pPr>
        <w:pStyle w:val="Heading3"/>
        <w:ind w:left="720"/>
        <w:rPr>
          <w:sz w:val="22"/>
        </w:rPr>
      </w:pPr>
      <w:bookmarkStart w:id="12" w:name="_Toc462155469"/>
      <w:r w:rsidRPr="0099379E">
        <w:rPr>
          <w:sz w:val="22"/>
        </w:rPr>
        <w:t>Podiumeigenschappen aanpassen</w:t>
      </w:r>
      <w:bookmarkEnd w:id="12"/>
    </w:p>
    <w:p w:rsidR="00241599" w:rsidRPr="0099379E" w:rsidRDefault="00241599" w:rsidP="000642D2">
      <w:pPr>
        <w:pStyle w:val="ListParagraph"/>
        <w:numPr>
          <w:ilvl w:val="0"/>
          <w:numId w:val="8"/>
        </w:numPr>
        <w:ind w:left="1440"/>
        <w:rPr>
          <w:sz w:val="22"/>
        </w:rPr>
      </w:pPr>
      <w:r w:rsidRPr="0099379E">
        <w:rPr>
          <w:sz w:val="22"/>
        </w:rPr>
        <w:t>Klik op Podium</w:t>
      </w:r>
    </w:p>
    <w:p w:rsidR="000922CB" w:rsidRPr="0099379E" w:rsidRDefault="00241599" w:rsidP="000642D2">
      <w:pPr>
        <w:pStyle w:val="ListParagraph"/>
        <w:numPr>
          <w:ilvl w:val="0"/>
          <w:numId w:val="8"/>
        </w:numPr>
        <w:ind w:left="1440"/>
        <w:rPr>
          <w:sz w:val="22"/>
        </w:rPr>
      </w:pPr>
      <w:r w:rsidRPr="0099379E">
        <w:rPr>
          <w:sz w:val="22"/>
        </w:rPr>
        <w:t>In het dialoogvenster kunt u de eigenschappen van het podium aanpassen</w:t>
      </w:r>
    </w:p>
    <w:p w:rsidR="00241599" w:rsidRPr="0099379E" w:rsidRDefault="00241599" w:rsidP="000642D2">
      <w:pPr>
        <w:pStyle w:val="ListParagraph"/>
        <w:numPr>
          <w:ilvl w:val="0"/>
          <w:numId w:val="8"/>
        </w:numPr>
        <w:ind w:left="1440"/>
        <w:rPr>
          <w:sz w:val="22"/>
        </w:rPr>
      </w:pPr>
      <w:r w:rsidRPr="0099379E">
        <w:rPr>
          <w:sz w:val="22"/>
        </w:rPr>
        <w:t>Klik op OK</w:t>
      </w:r>
    </w:p>
    <w:p w:rsidR="00241599" w:rsidRPr="0099379E" w:rsidRDefault="00241599" w:rsidP="0099379E">
      <w:pPr>
        <w:pStyle w:val="ListParagraph"/>
        <w:ind w:left="1440"/>
        <w:rPr>
          <w:sz w:val="22"/>
        </w:rPr>
      </w:pPr>
      <w:r w:rsidRPr="0099379E">
        <w:rPr>
          <w:noProof/>
          <w:sz w:val="22"/>
          <w:lang w:val="en-GB" w:eastAsia="en-GB"/>
        </w:rPr>
        <w:drawing>
          <wp:inline distT="0" distB="0" distL="0" distR="0" wp14:anchorId="4187D026" wp14:editId="12490D43">
            <wp:extent cx="2905125" cy="2571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99" w:rsidRPr="0099379E" w:rsidRDefault="00241599" w:rsidP="0099379E">
      <w:pPr>
        <w:pStyle w:val="Heading3"/>
        <w:ind w:left="720"/>
        <w:rPr>
          <w:sz w:val="22"/>
        </w:rPr>
      </w:pPr>
      <w:bookmarkStart w:id="13" w:name="_Toc462155470"/>
      <w:r w:rsidRPr="0099379E">
        <w:rPr>
          <w:sz w:val="22"/>
        </w:rPr>
        <w:t>Stoel</w:t>
      </w:r>
      <w:r w:rsidR="00D3571D" w:rsidRPr="0099379E">
        <w:rPr>
          <w:sz w:val="22"/>
        </w:rPr>
        <w:t>en</w:t>
      </w:r>
      <w:r w:rsidRPr="0099379E">
        <w:rPr>
          <w:sz w:val="22"/>
        </w:rPr>
        <w:t>blok aanmaken</w:t>
      </w:r>
      <w:bookmarkEnd w:id="13"/>
    </w:p>
    <w:p w:rsidR="00241599" w:rsidRPr="0099379E" w:rsidRDefault="00241599" w:rsidP="0099379E">
      <w:pPr>
        <w:ind w:left="720"/>
        <w:rPr>
          <w:sz w:val="22"/>
        </w:rPr>
      </w:pPr>
      <w:r w:rsidRPr="0099379E">
        <w:rPr>
          <w:sz w:val="22"/>
        </w:rPr>
        <w:t>Stoelenblokken zijn blokken van aaneengrenzende stoelen. Voorbeelden hiervan zijn de middenbeuk, het balkon, …</w:t>
      </w:r>
    </w:p>
    <w:p w:rsidR="00241599" w:rsidRPr="0099379E" w:rsidRDefault="00D3571D" w:rsidP="000642D2">
      <w:pPr>
        <w:pStyle w:val="ListParagraph"/>
        <w:numPr>
          <w:ilvl w:val="0"/>
          <w:numId w:val="9"/>
        </w:numPr>
        <w:ind w:left="1440"/>
        <w:rPr>
          <w:sz w:val="22"/>
        </w:rPr>
      </w:pPr>
      <w:r w:rsidRPr="0099379E">
        <w:rPr>
          <w:sz w:val="22"/>
        </w:rPr>
        <w:t>Klik bovenaan op Maak Stoelenblok</w:t>
      </w:r>
    </w:p>
    <w:p w:rsidR="00D3571D" w:rsidRPr="0099379E" w:rsidRDefault="00D3571D" w:rsidP="000642D2">
      <w:pPr>
        <w:pStyle w:val="ListParagraph"/>
        <w:numPr>
          <w:ilvl w:val="0"/>
          <w:numId w:val="9"/>
        </w:numPr>
        <w:ind w:left="1440"/>
        <w:rPr>
          <w:sz w:val="22"/>
        </w:rPr>
      </w:pPr>
      <w:r w:rsidRPr="0099379E">
        <w:rPr>
          <w:sz w:val="22"/>
        </w:rPr>
        <w:t>Geef de stoelenblok de gewenste eigenschappen</w:t>
      </w:r>
    </w:p>
    <w:p w:rsidR="00D3571D" w:rsidRPr="0099379E" w:rsidRDefault="00D3571D" w:rsidP="0099379E">
      <w:pPr>
        <w:pStyle w:val="ListParagraph"/>
        <w:ind w:left="1440"/>
        <w:rPr>
          <w:sz w:val="22"/>
        </w:rPr>
      </w:pPr>
      <w:r w:rsidRPr="0099379E">
        <w:rPr>
          <w:sz w:val="22"/>
        </w:rPr>
        <w:t>Opties:</w:t>
      </w:r>
    </w:p>
    <w:p w:rsidR="00D3571D" w:rsidRPr="0099379E" w:rsidRDefault="00D3571D" w:rsidP="0099379E">
      <w:pPr>
        <w:pStyle w:val="ListParagraph"/>
        <w:numPr>
          <w:ilvl w:val="1"/>
          <w:numId w:val="1"/>
        </w:numPr>
        <w:ind w:left="2160"/>
        <w:rPr>
          <w:sz w:val="22"/>
        </w:rPr>
      </w:pPr>
      <w:r w:rsidRPr="0099379E">
        <w:rPr>
          <w:sz w:val="22"/>
        </w:rPr>
        <w:t>Aantal rijen: het aantal rijen van de stoelenblok</w:t>
      </w:r>
    </w:p>
    <w:p w:rsidR="00D3571D" w:rsidRPr="0099379E" w:rsidRDefault="00D3571D" w:rsidP="0099379E">
      <w:pPr>
        <w:pStyle w:val="ListParagraph"/>
        <w:numPr>
          <w:ilvl w:val="1"/>
          <w:numId w:val="1"/>
        </w:numPr>
        <w:ind w:left="2160"/>
        <w:rPr>
          <w:sz w:val="22"/>
        </w:rPr>
      </w:pPr>
      <w:r w:rsidRPr="0099379E">
        <w:rPr>
          <w:sz w:val="22"/>
        </w:rPr>
        <w:t>Aantal stoelen per rij: het aantal stoelen per rij</w:t>
      </w:r>
    </w:p>
    <w:p w:rsidR="00D3571D" w:rsidRPr="0099379E" w:rsidRDefault="00D3571D" w:rsidP="0099379E">
      <w:pPr>
        <w:pStyle w:val="ListParagraph"/>
        <w:numPr>
          <w:ilvl w:val="1"/>
          <w:numId w:val="1"/>
        </w:numPr>
        <w:ind w:left="2160"/>
        <w:rPr>
          <w:sz w:val="22"/>
        </w:rPr>
      </w:pPr>
      <w:r w:rsidRPr="0099379E">
        <w:rPr>
          <w:sz w:val="22"/>
        </w:rPr>
        <w:t>Stoel nummering: de manier waarop de stoelen genummerd zijn in de zaal</w:t>
      </w:r>
    </w:p>
    <w:p w:rsidR="00D3571D" w:rsidRPr="0099379E" w:rsidRDefault="00D3571D" w:rsidP="0099379E">
      <w:pPr>
        <w:pStyle w:val="ListParagraph"/>
        <w:numPr>
          <w:ilvl w:val="2"/>
          <w:numId w:val="1"/>
        </w:numPr>
        <w:ind w:left="2880"/>
        <w:rPr>
          <w:sz w:val="22"/>
        </w:rPr>
      </w:pPr>
      <w:r w:rsidRPr="0099379E">
        <w:rPr>
          <w:sz w:val="22"/>
        </w:rPr>
        <w:t>… van links naar rechts: oplopend van links naar rechts. Bv.: A1 A2 A3</w:t>
      </w:r>
    </w:p>
    <w:p w:rsidR="00D3571D" w:rsidRPr="0099379E" w:rsidRDefault="00D3571D" w:rsidP="0099379E">
      <w:pPr>
        <w:pStyle w:val="ListParagraph"/>
        <w:numPr>
          <w:ilvl w:val="2"/>
          <w:numId w:val="1"/>
        </w:numPr>
        <w:ind w:left="2880"/>
        <w:rPr>
          <w:sz w:val="22"/>
        </w:rPr>
      </w:pPr>
      <w:r w:rsidRPr="0099379E">
        <w:rPr>
          <w:sz w:val="22"/>
        </w:rPr>
        <w:t>… van rechts naar links: aflopend van links naar rechts. Bv.: A3 A2 A1</w:t>
      </w:r>
    </w:p>
    <w:p w:rsidR="00D3571D" w:rsidRPr="0099379E" w:rsidRDefault="00D3571D" w:rsidP="0099379E">
      <w:pPr>
        <w:pStyle w:val="ListParagraph"/>
        <w:numPr>
          <w:ilvl w:val="1"/>
          <w:numId w:val="1"/>
        </w:numPr>
        <w:ind w:left="2160"/>
        <w:rPr>
          <w:sz w:val="22"/>
        </w:rPr>
      </w:pPr>
      <w:r w:rsidRPr="0099379E">
        <w:rPr>
          <w:sz w:val="22"/>
        </w:rPr>
        <w:t>Optioneel: Start nummering waarde: de stoelnaam die gebruikt moet worden als start. Bv.: Q76</w:t>
      </w:r>
    </w:p>
    <w:p w:rsidR="00D3571D" w:rsidRPr="0099379E" w:rsidRDefault="00D3571D" w:rsidP="000642D2">
      <w:pPr>
        <w:pStyle w:val="ListParagraph"/>
        <w:numPr>
          <w:ilvl w:val="0"/>
          <w:numId w:val="9"/>
        </w:numPr>
        <w:ind w:left="1440"/>
        <w:rPr>
          <w:sz w:val="22"/>
        </w:rPr>
      </w:pPr>
      <w:r w:rsidRPr="0099379E">
        <w:rPr>
          <w:sz w:val="22"/>
        </w:rPr>
        <w:t>Klik op OK</w:t>
      </w:r>
    </w:p>
    <w:p w:rsidR="00D3571D" w:rsidRPr="0099379E" w:rsidRDefault="00D3571D" w:rsidP="000642D2">
      <w:pPr>
        <w:pStyle w:val="ListParagraph"/>
        <w:numPr>
          <w:ilvl w:val="0"/>
          <w:numId w:val="9"/>
        </w:numPr>
        <w:ind w:left="1440"/>
        <w:rPr>
          <w:sz w:val="22"/>
        </w:rPr>
      </w:pPr>
      <w:r w:rsidRPr="0099379E">
        <w:rPr>
          <w:sz w:val="22"/>
        </w:rPr>
        <w:t>De stoelenblok wordt nu getekend. Dit kan even duren.</w:t>
      </w:r>
    </w:p>
    <w:p w:rsidR="00D3571D" w:rsidRPr="0099379E" w:rsidRDefault="00D3571D" w:rsidP="0099379E">
      <w:pPr>
        <w:pStyle w:val="ListParagraph"/>
        <w:ind w:left="1440"/>
        <w:rPr>
          <w:sz w:val="22"/>
        </w:rPr>
      </w:pPr>
      <w:r w:rsidRPr="0099379E">
        <w:rPr>
          <w:noProof/>
          <w:sz w:val="22"/>
          <w:lang w:val="en-GB" w:eastAsia="en-GB"/>
        </w:rPr>
        <w:lastRenderedPageBreak/>
        <w:drawing>
          <wp:inline distT="0" distB="0" distL="0" distR="0" wp14:anchorId="178E7372" wp14:editId="4EEFA76B">
            <wp:extent cx="2137258" cy="3819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9657" cy="38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CB" w:rsidRPr="0099379E" w:rsidRDefault="00D3571D" w:rsidP="0099379E">
      <w:pPr>
        <w:pStyle w:val="Heading3"/>
        <w:ind w:left="720"/>
        <w:rPr>
          <w:sz w:val="22"/>
        </w:rPr>
      </w:pPr>
      <w:bookmarkStart w:id="14" w:name="_Toc462155471"/>
      <w:r w:rsidRPr="0099379E">
        <w:rPr>
          <w:sz w:val="22"/>
        </w:rPr>
        <w:t>Stoelen verplaatsen</w:t>
      </w:r>
      <w:bookmarkEnd w:id="14"/>
    </w:p>
    <w:p w:rsidR="00D3571D" w:rsidRPr="0099379E" w:rsidRDefault="00D3571D" w:rsidP="000642D2">
      <w:pPr>
        <w:pStyle w:val="ListParagraph"/>
        <w:numPr>
          <w:ilvl w:val="0"/>
          <w:numId w:val="10"/>
        </w:numPr>
        <w:ind w:left="1440"/>
        <w:rPr>
          <w:sz w:val="22"/>
        </w:rPr>
      </w:pPr>
      <w:r w:rsidRPr="0099379E">
        <w:rPr>
          <w:sz w:val="22"/>
        </w:rPr>
        <w:t>Selecteer de stoelen die u wilt verplaatsen</w:t>
      </w:r>
    </w:p>
    <w:p w:rsidR="00D3571D" w:rsidRPr="0099379E" w:rsidRDefault="00D3571D" w:rsidP="000642D2">
      <w:pPr>
        <w:pStyle w:val="ListParagraph"/>
        <w:numPr>
          <w:ilvl w:val="0"/>
          <w:numId w:val="10"/>
        </w:numPr>
        <w:ind w:left="1440"/>
        <w:rPr>
          <w:sz w:val="22"/>
        </w:rPr>
      </w:pPr>
      <w:r w:rsidRPr="0099379E">
        <w:rPr>
          <w:sz w:val="22"/>
        </w:rPr>
        <w:t>Sleep de stoelen naar de nieuwe locatie</w:t>
      </w:r>
    </w:p>
    <w:p w:rsidR="00D3571D" w:rsidRPr="0099379E" w:rsidRDefault="00D3571D" w:rsidP="000642D2">
      <w:pPr>
        <w:pStyle w:val="ListParagraph"/>
        <w:numPr>
          <w:ilvl w:val="0"/>
          <w:numId w:val="10"/>
        </w:numPr>
        <w:ind w:left="1440"/>
        <w:rPr>
          <w:sz w:val="22"/>
        </w:rPr>
      </w:pPr>
      <w:proofErr w:type="spellStart"/>
      <w:r w:rsidRPr="0099379E">
        <w:rPr>
          <w:sz w:val="22"/>
        </w:rPr>
        <w:t>Deselecteer</w:t>
      </w:r>
      <w:proofErr w:type="spellEnd"/>
      <w:r w:rsidRPr="0099379E">
        <w:rPr>
          <w:sz w:val="22"/>
        </w:rPr>
        <w:t xml:space="preserve"> de stoelen door op een lege ruimte in de zaal te klikken</w:t>
      </w:r>
    </w:p>
    <w:p w:rsidR="00D3571D" w:rsidRPr="0099379E" w:rsidRDefault="00D3571D" w:rsidP="0099379E">
      <w:pPr>
        <w:pStyle w:val="Heading3"/>
        <w:ind w:left="720"/>
        <w:rPr>
          <w:sz w:val="22"/>
        </w:rPr>
      </w:pPr>
      <w:bookmarkStart w:id="15" w:name="_Toc462155472"/>
      <w:r w:rsidRPr="0099379E">
        <w:rPr>
          <w:sz w:val="22"/>
        </w:rPr>
        <w:t>Stoelen roteren</w:t>
      </w:r>
      <w:bookmarkEnd w:id="15"/>
    </w:p>
    <w:p w:rsidR="00D3571D" w:rsidRPr="0099379E" w:rsidRDefault="00D3571D" w:rsidP="000642D2">
      <w:pPr>
        <w:pStyle w:val="ListParagraph"/>
        <w:numPr>
          <w:ilvl w:val="0"/>
          <w:numId w:val="11"/>
        </w:numPr>
        <w:ind w:left="1440"/>
        <w:rPr>
          <w:sz w:val="22"/>
        </w:rPr>
      </w:pPr>
      <w:r w:rsidRPr="0099379E">
        <w:rPr>
          <w:sz w:val="22"/>
        </w:rPr>
        <w:t>Selecteer de stoelen die u wilt roteren</w:t>
      </w:r>
    </w:p>
    <w:p w:rsidR="00F07FA6" w:rsidRPr="0099379E" w:rsidRDefault="005C3647" w:rsidP="000642D2">
      <w:pPr>
        <w:pStyle w:val="ListParagraph"/>
        <w:numPr>
          <w:ilvl w:val="0"/>
          <w:numId w:val="11"/>
        </w:numPr>
        <w:ind w:left="1440"/>
        <w:rPr>
          <w:sz w:val="22"/>
        </w:rPr>
      </w:pPr>
      <w:r w:rsidRPr="0099379E">
        <w:rPr>
          <w:sz w:val="22"/>
        </w:rPr>
        <w:t>Sleep de rotatieknop naar de gewenste richting</w:t>
      </w:r>
    </w:p>
    <w:p w:rsidR="005C3647" w:rsidRPr="0099379E" w:rsidRDefault="00F62839" w:rsidP="0099379E">
      <w:pPr>
        <w:pStyle w:val="ListParagraph"/>
        <w:rPr>
          <w:sz w:val="22"/>
        </w:rPr>
      </w:pPr>
      <w:r w:rsidRPr="0099379E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686E4" wp14:editId="3EA1BC8F">
                <wp:simplePos x="0" y="0"/>
                <wp:positionH relativeFrom="column">
                  <wp:posOffset>3587379</wp:posOffset>
                </wp:positionH>
                <wp:positionV relativeFrom="paragraph">
                  <wp:posOffset>12065</wp:posOffset>
                </wp:positionV>
                <wp:extent cx="285750" cy="285750"/>
                <wp:effectExtent l="19050" t="1905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5440C" id="Oval 18" o:spid="_x0000_s1026" style="position:absolute;margin-left:282.45pt;margin-top:.95pt;width:2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" filled="f" strokecolor="#00b0f0" strokeweight="3pt">
                <v:stroke joinstyle="miter"/>
              </v:oval>
            </w:pict>
          </mc:Fallback>
        </mc:AlternateContent>
      </w:r>
      <w:r w:rsidR="005C3647" w:rsidRPr="0099379E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B8AB8" wp14:editId="6495ADB4">
                <wp:simplePos x="0" y="0"/>
                <wp:positionH relativeFrom="column">
                  <wp:posOffset>2573188</wp:posOffset>
                </wp:positionH>
                <wp:positionV relativeFrom="paragraph">
                  <wp:posOffset>111760</wp:posOffset>
                </wp:positionV>
                <wp:extent cx="2714625" cy="1314450"/>
                <wp:effectExtent l="0" t="0" r="0" b="0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314450"/>
                        </a:xfrm>
                        <a:prstGeom prst="arc">
                          <a:avLst>
                            <a:gd name="adj1" fmla="val 16221008"/>
                            <a:gd name="adj2" fmla="val 20934283"/>
                          </a:avLst>
                        </a:prstGeom>
                        <a:ln w="1905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B5C4" id="Arc 20" o:spid="_x0000_s1026" style="position:absolute;margin-left:202.6pt;margin-top:8.8pt;width:213.7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4625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" path="m1361329,3nsc1912744,793,2408370,163037,2615364,410513l1357313,657225v1339,-219074,2677,-438148,4016,-657222xem1361329,3nfc1912744,793,2408370,163037,2615364,410513e" filled="f" strokecolor="#00b0f0" strokeweight="1.5pt">
                <v:stroke dashstyle="3 1" joinstyle="miter"/>
                <v:path arrowok="t" o:connecttype="custom" o:connectlocs="1361329,3;2615364,410513" o:connectangles="0,0"/>
              </v:shape>
            </w:pict>
          </mc:Fallback>
        </mc:AlternateContent>
      </w:r>
      <w:r w:rsidR="005C3647" w:rsidRPr="0099379E">
        <w:rPr>
          <w:noProof/>
          <w:sz w:val="22"/>
          <w:lang w:val="en-GB" w:eastAsia="en-GB"/>
        </w:rPr>
        <w:drawing>
          <wp:inline distT="0" distB="0" distL="0" distR="0" wp14:anchorId="5D35ABB4" wp14:editId="6F090602">
            <wp:extent cx="6467475" cy="36671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77" t="2475" r="1108" b="2244"/>
                    <a:stretch/>
                  </pic:blipFill>
                  <pic:spPr bwMode="auto">
                    <a:xfrm>
                      <a:off x="0" y="0"/>
                      <a:ext cx="6467475" cy="3667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47" w:rsidRPr="0099379E" w:rsidRDefault="005C3647" w:rsidP="000642D2">
      <w:pPr>
        <w:pStyle w:val="ListParagraph"/>
        <w:numPr>
          <w:ilvl w:val="0"/>
          <w:numId w:val="11"/>
        </w:numPr>
        <w:ind w:left="1440"/>
        <w:rPr>
          <w:sz w:val="22"/>
        </w:rPr>
      </w:pPr>
      <w:proofErr w:type="spellStart"/>
      <w:r w:rsidRPr="0099379E">
        <w:rPr>
          <w:sz w:val="22"/>
        </w:rPr>
        <w:t>Deselecteer</w:t>
      </w:r>
      <w:proofErr w:type="spellEnd"/>
      <w:r w:rsidRPr="0099379E">
        <w:rPr>
          <w:sz w:val="22"/>
        </w:rPr>
        <w:t xml:space="preserve"> de stoelen door op een lege ruimte in de zaal te klikken</w:t>
      </w:r>
    </w:p>
    <w:p w:rsidR="005C3647" w:rsidRPr="0099379E" w:rsidRDefault="005C3647" w:rsidP="0099379E">
      <w:pPr>
        <w:pStyle w:val="Heading3"/>
        <w:ind w:left="720"/>
        <w:rPr>
          <w:sz w:val="22"/>
        </w:rPr>
      </w:pPr>
      <w:bookmarkStart w:id="16" w:name="_Toc462155473"/>
      <w:r w:rsidRPr="0099379E">
        <w:rPr>
          <w:sz w:val="22"/>
        </w:rPr>
        <w:t>Stoel verwijderen</w:t>
      </w:r>
      <w:bookmarkEnd w:id="16"/>
    </w:p>
    <w:p w:rsidR="005C3647" w:rsidRPr="0099379E" w:rsidRDefault="00D01AFF" w:rsidP="000642D2">
      <w:pPr>
        <w:pStyle w:val="ListParagraph"/>
        <w:numPr>
          <w:ilvl w:val="0"/>
          <w:numId w:val="12"/>
        </w:numPr>
        <w:ind w:left="1440"/>
        <w:rPr>
          <w:sz w:val="22"/>
        </w:rPr>
      </w:pPr>
      <w:r w:rsidRPr="0099379E">
        <w:rPr>
          <w:sz w:val="22"/>
        </w:rPr>
        <w:t>Ga met de muis op de te verwijderen stoel staan</w:t>
      </w:r>
    </w:p>
    <w:p w:rsidR="00D01AFF" w:rsidRPr="0099379E" w:rsidRDefault="00D01AFF" w:rsidP="000642D2">
      <w:pPr>
        <w:pStyle w:val="ListParagraph"/>
        <w:numPr>
          <w:ilvl w:val="0"/>
          <w:numId w:val="12"/>
        </w:numPr>
        <w:ind w:left="1440"/>
        <w:rPr>
          <w:sz w:val="22"/>
        </w:rPr>
      </w:pPr>
      <w:r w:rsidRPr="0099379E">
        <w:rPr>
          <w:sz w:val="22"/>
        </w:rPr>
        <w:lastRenderedPageBreak/>
        <w:t>Klik met de rechtermuisknop</w:t>
      </w:r>
    </w:p>
    <w:p w:rsidR="00D01AFF" w:rsidRPr="0099379E" w:rsidRDefault="00D01AFF" w:rsidP="000642D2">
      <w:pPr>
        <w:pStyle w:val="ListParagraph"/>
        <w:numPr>
          <w:ilvl w:val="0"/>
          <w:numId w:val="12"/>
        </w:numPr>
        <w:ind w:left="1440"/>
        <w:rPr>
          <w:sz w:val="22"/>
        </w:rPr>
      </w:pPr>
      <w:r w:rsidRPr="0099379E">
        <w:rPr>
          <w:sz w:val="22"/>
        </w:rPr>
        <w:t>De stoel is nu verwijderd</w:t>
      </w:r>
    </w:p>
    <w:p w:rsidR="00D01AFF" w:rsidRPr="0099379E" w:rsidRDefault="00D01AFF" w:rsidP="0099379E">
      <w:pPr>
        <w:pStyle w:val="Heading3"/>
        <w:ind w:left="720"/>
        <w:rPr>
          <w:sz w:val="22"/>
        </w:rPr>
      </w:pPr>
      <w:bookmarkStart w:id="17" w:name="_Toc462155474"/>
      <w:r w:rsidRPr="0099379E">
        <w:rPr>
          <w:sz w:val="22"/>
        </w:rPr>
        <w:t>Stoelnaam aanpassen</w:t>
      </w:r>
      <w:bookmarkEnd w:id="17"/>
    </w:p>
    <w:p w:rsidR="00D01AFF" w:rsidRPr="0099379E" w:rsidRDefault="00D01AFF" w:rsidP="000642D2">
      <w:pPr>
        <w:pStyle w:val="ListParagraph"/>
        <w:numPr>
          <w:ilvl w:val="0"/>
          <w:numId w:val="13"/>
        </w:numPr>
        <w:ind w:left="1440"/>
        <w:rPr>
          <w:sz w:val="22"/>
        </w:rPr>
      </w:pPr>
      <w:r w:rsidRPr="0099379E">
        <w:rPr>
          <w:sz w:val="22"/>
        </w:rPr>
        <w:t>Selecteer de stoel waarvan u de naam wilt aanpassen</w:t>
      </w:r>
    </w:p>
    <w:p w:rsidR="00D01AFF" w:rsidRPr="0099379E" w:rsidRDefault="00D01AFF" w:rsidP="000642D2">
      <w:pPr>
        <w:pStyle w:val="ListParagraph"/>
        <w:numPr>
          <w:ilvl w:val="0"/>
          <w:numId w:val="13"/>
        </w:numPr>
        <w:ind w:left="1440"/>
        <w:rPr>
          <w:sz w:val="22"/>
        </w:rPr>
      </w:pPr>
      <w:r w:rsidRPr="0099379E">
        <w:rPr>
          <w:sz w:val="22"/>
        </w:rPr>
        <w:t>Druk op de E-toetst op uw toetsenbord</w:t>
      </w:r>
    </w:p>
    <w:p w:rsidR="00D01AFF" w:rsidRPr="0099379E" w:rsidRDefault="00D01AFF" w:rsidP="000642D2">
      <w:pPr>
        <w:pStyle w:val="ListParagraph"/>
        <w:numPr>
          <w:ilvl w:val="0"/>
          <w:numId w:val="13"/>
        </w:numPr>
        <w:ind w:left="1440"/>
        <w:rPr>
          <w:sz w:val="22"/>
        </w:rPr>
      </w:pPr>
      <w:r w:rsidRPr="0099379E">
        <w:rPr>
          <w:sz w:val="22"/>
        </w:rPr>
        <w:t>In het dialoogvenster geeft u de nieuwe stoelnaam in</w:t>
      </w:r>
    </w:p>
    <w:p w:rsidR="00D01AFF" w:rsidRPr="0099379E" w:rsidRDefault="00D01AFF" w:rsidP="000642D2">
      <w:pPr>
        <w:pStyle w:val="ListParagraph"/>
        <w:numPr>
          <w:ilvl w:val="0"/>
          <w:numId w:val="13"/>
        </w:numPr>
        <w:ind w:left="1440"/>
        <w:rPr>
          <w:sz w:val="22"/>
        </w:rPr>
      </w:pPr>
      <w:r w:rsidRPr="0099379E">
        <w:rPr>
          <w:sz w:val="22"/>
        </w:rPr>
        <w:t>Klik op OK</w:t>
      </w:r>
    </w:p>
    <w:p w:rsidR="00D01AFF" w:rsidRPr="0099379E" w:rsidRDefault="00D01AFF" w:rsidP="0099379E">
      <w:pPr>
        <w:pStyle w:val="ListParagraph"/>
        <w:ind w:left="1440"/>
        <w:rPr>
          <w:sz w:val="22"/>
        </w:rPr>
      </w:pPr>
      <w:r w:rsidRPr="0099379E">
        <w:rPr>
          <w:noProof/>
          <w:sz w:val="22"/>
          <w:lang w:val="en-GB" w:eastAsia="en-GB"/>
        </w:rPr>
        <w:drawing>
          <wp:inline distT="0" distB="0" distL="0" distR="0" wp14:anchorId="483870F7" wp14:editId="38527F7C">
            <wp:extent cx="2905125" cy="1752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91" w:rsidRPr="0099379E" w:rsidRDefault="00951291" w:rsidP="0099379E">
      <w:pPr>
        <w:pStyle w:val="Heading3"/>
        <w:ind w:left="720"/>
        <w:rPr>
          <w:sz w:val="22"/>
        </w:rPr>
      </w:pPr>
      <w:bookmarkStart w:id="18" w:name="_Toc462155475"/>
      <w:r w:rsidRPr="0099379E">
        <w:rPr>
          <w:sz w:val="22"/>
        </w:rPr>
        <w:t>Zaal opslaan</w:t>
      </w:r>
      <w:bookmarkEnd w:id="18"/>
    </w:p>
    <w:p w:rsidR="00951291" w:rsidRPr="0099379E" w:rsidRDefault="00951291" w:rsidP="000642D2">
      <w:pPr>
        <w:pStyle w:val="ListParagraph"/>
        <w:numPr>
          <w:ilvl w:val="0"/>
          <w:numId w:val="14"/>
        </w:numPr>
        <w:ind w:left="1440"/>
        <w:rPr>
          <w:sz w:val="22"/>
        </w:rPr>
      </w:pPr>
      <w:r w:rsidRPr="0099379E">
        <w:rPr>
          <w:sz w:val="22"/>
        </w:rPr>
        <w:t>Klik bovenaan rechts op Opslaan</w:t>
      </w:r>
    </w:p>
    <w:p w:rsidR="00951291" w:rsidRPr="0099379E" w:rsidRDefault="00951291" w:rsidP="000642D2">
      <w:pPr>
        <w:pStyle w:val="ListParagraph"/>
        <w:numPr>
          <w:ilvl w:val="0"/>
          <w:numId w:val="14"/>
        </w:numPr>
        <w:ind w:left="1440"/>
        <w:rPr>
          <w:sz w:val="22"/>
        </w:rPr>
      </w:pPr>
      <w:r w:rsidRPr="0099379E">
        <w:rPr>
          <w:sz w:val="22"/>
        </w:rPr>
        <w:t>Het venster sluit en u gaat terug naar de Locatie Eigenschappen</w:t>
      </w:r>
    </w:p>
    <w:p w:rsidR="00951291" w:rsidRPr="0099379E" w:rsidRDefault="00951291" w:rsidP="0099379E">
      <w:pPr>
        <w:ind w:left="720"/>
        <w:rPr>
          <w:sz w:val="22"/>
        </w:rPr>
      </w:pPr>
      <w:r w:rsidRPr="0099379E">
        <w:rPr>
          <w:noProof/>
          <w:sz w:val="22"/>
          <w:lang w:val="en-GB" w:eastAsia="en-GB"/>
        </w:rPr>
        <w:drawing>
          <wp:inline distT="0" distB="0" distL="0" distR="0" wp14:anchorId="4FF18406" wp14:editId="7F62BB0F">
            <wp:extent cx="6296025" cy="378206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7320" cy="37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91" w:rsidRDefault="00951291" w:rsidP="000642D2">
      <w:pPr>
        <w:pStyle w:val="ListParagraph"/>
        <w:numPr>
          <w:ilvl w:val="0"/>
          <w:numId w:val="14"/>
        </w:numPr>
        <w:ind w:left="1440"/>
        <w:rPr>
          <w:sz w:val="22"/>
        </w:rPr>
      </w:pPr>
      <w:r w:rsidRPr="0099379E">
        <w:rPr>
          <w:sz w:val="22"/>
        </w:rPr>
        <w:t xml:space="preserve">Wanneer u tevreden bent van de zaal die u heeft </w:t>
      </w:r>
      <w:r w:rsidR="0099379E" w:rsidRPr="0099379E">
        <w:rPr>
          <w:sz w:val="22"/>
        </w:rPr>
        <w:t>getekend</w:t>
      </w:r>
      <w:r w:rsidRPr="0099379E">
        <w:rPr>
          <w:sz w:val="22"/>
        </w:rPr>
        <w:t>, klik u op Opslaan. U kunt de zaal aanpassen door op Pop-up venster opnieuw openen te klikken</w:t>
      </w:r>
    </w:p>
    <w:p w:rsidR="0099379E" w:rsidRPr="0099379E" w:rsidRDefault="0099379E" w:rsidP="0099379E">
      <w:pPr>
        <w:pStyle w:val="ListParagraph"/>
        <w:ind w:left="1440"/>
        <w:rPr>
          <w:sz w:val="22"/>
        </w:rPr>
      </w:pPr>
    </w:p>
    <w:p w:rsidR="00951291" w:rsidRDefault="0099379E" w:rsidP="000642D2">
      <w:pPr>
        <w:pStyle w:val="ListParagraph"/>
        <w:numPr>
          <w:ilvl w:val="0"/>
          <w:numId w:val="13"/>
        </w:numPr>
      </w:pPr>
      <w:r>
        <w:t>Het venster met het adres voor de locatie wordt nu zichtbaar</w:t>
      </w:r>
    </w:p>
    <w:p w:rsidR="0099379E" w:rsidRDefault="0099379E" w:rsidP="0099379E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09AF2956" wp14:editId="1FD17786">
            <wp:extent cx="5686425" cy="3520194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3503" cy="35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9E" w:rsidRDefault="0099379E" w:rsidP="000642D2">
      <w:pPr>
        <w:pStyle w:val="ListParagraph"/>
        <w:numPr>
          <w:ilvl w:val="0"/>
          <w:numId w:val="13"/>
        </w:numPr>
      </w:pPr>
      <w:r>
        <w:t>Klik op Opslaan</w:t>
      </w:r>
    </w:p>
    <w:p w:rsidR="0099379E" w:rsidRDefault="0099379E" w:rsidP="000642D2">
      <w:pPr>
        <w:pStyle w:val="ListParagraph"/>
        <w:numPr>
          <w:ilvl w:val="0"/>
          <w:numId w:val="13"/>
        </w:numPr>
      </w:pPr>
      <w:r>
        <w:t>De locatie is nu opgeslagen</w:t>
      </w:r>
    </w:p>
    <w:p w:rsidR="007668FA" w:rsidRDefault="007668FA">
      <w:r>
        <w:br w:type="page"/>
      </w:r>
    </w:p>
    <w:p w:rsidR="0099379E" w:rsidRDefault="00DE52EA" w:rsidP="00DE52EA">
      <w:pPr>
        <w:pStyle w:val="Heading1"/>
      </w:pPr>
      <w:bookmarkStart w:id="19" w:name="_Ref462152420"/>
      <w:bookmarkStart w:id="20" w:name="_Toc462155476"/>
      <w:r>
        <w:lastRenderedPageBreak/>
        <w:t>Evenement zoeken</w:t>
      </w:r>
      <w:bookmarkEnd w:id="19"/>
      <w:bookmarkEnd w:id="20"/>
    </w:p>
    <w:p w:rsidR="00DE52EA" w:rsidRDefault="009C3936" w:rsidP="000642D2">
      <w:pPr>
        <w:pStyle w:val="ListParagraph"/>
        <w:numPr>
          <w:ilvl w:val="0"/>
          <w:numId w:val="20"/>
        </w:numPr>
      </w:pPr>
      <w:r>
        <w:t>Klik in de navigatiebalk op Evenementen en vervolgens op Zoek Evenement</w:t>
      </w:r>
    </w:p>
    <w:p w:rsidR="009C3936" w:rsidRDefault="009C3936" w:rsidP="000642D2">
      <w:pPr>
        <w:pStyle w:val="ListParagraph"/>
        <w:numPr>
          <w:ilvl w:val="0"/>
          <w:numId w:val="20"/>
        </w:numPr>
      </w:pPr>
      <w:r>
        <w:t>Filter eventueel via de filterfunctionaliteit bovenaan de pagina</w:t>
      </w:r>
    </w:p>
    <w:p w:rsidR="009C3936" w:rsidRDefault="009C3936" w:rsidP="009C3936">
      <w:pPr>
        <w:pStyle w:val="ListParagraph"/>
      </w:pPr>
      <w:r>
        <w:t>Opties:</w:t>
      </w:r>
    </w:p>
    <w:p w:rsidR="009C3936" w:rsidRDefault="009C3936" w:rsidP="000642D2">
      <w:pPr>
        <w:pStyle w:val="ListParagraph"/>
        <w:numPr>
          <w:ilvl w:val="0"/>
          <w:numId w:val="21"/>
        </w:numPr>
      </w:pPr>
      <w:r>
        <w:t xml:space="preserve">Organisatie: De naam van de organiserende organisatie van het evenement </w:t>
      </w:r>
    </w:p>
    <w:p w:rsidR="009C3936" w:rsidRDefault="009C3936" w:rsidP="000642D2">
      <w:pPr>
        <w:pStyle w:val="ListParagraph"/>
        <w:numPr>
          <w:ilvl w:val="0"/>
          <w:numId w:val="21"/>
        </w:numPr>
      </w:pPr>
      <w:r>
        <w:t>Evenement naam: De naam van het evenement</w:t>
      </w:r>
    </w:p>
    <w:p w:rsidR="009C3936" w:rsidRDefault="009C3936" w:rsidP="000642D2">
      <w:pPr>
        <w:pStyle w:val="ListParagraph"/>
        <w:numPr>
          <w:ilvl w:val="0"/>
          <w:numId w:val="21"/>
        </w:numPr>
      </w:pPr>
      <w:r>
        <w:t xml:space="preserve">Evenement Jaar: Het jaar waarin het evenement </w:t>
      </w:r>
      <w:r w:rsidR="006E5390">
        <w:t>plaatsvindt</w:t>
      </w:r>
    </w:p>
    <w:p w:rsidR="00DE52EA" w:rsidRDefault="00DE52EA" w:rsidP="00DE52EA">
      <w:pPr>
        <w:pStyle w:val="Heading1"/>
      </w:pPr>
      <w:bookmarkStart w:id="21" w:name="_Ref462152469"/>
      <w:bookmarkStart w:id="22" w:name="_Toc462155477"/>
      <w:r>
        <w:t>Evenement aanmaken</w:t>
      </w:r>
      <w:bookmarkEnd w:id="21"/>
      <w:bookmarkEnd w:id="22"/>
    </w:p>
    <w:p w:rsidR="00DE52EA" w:rsidRDefault="00DB238A" w:rsidP="000642D2">
      <w:pPr>
        <w:pStyle w:val="ListParagraph"/>
        <w:numPr>
          <w:ilvl w:val="0"/>
          <w:numId w:val="15"/>
        </w:numPr>
      </w:pPr>
      <w:r>
        <w:t>Klik in de navigatiebalk op Evenementen en vervolgens op Maak Evenement</w:t>
      </w:r>
    </w:p>
    <w:p w:rsidR="00DB238A" w:rsidRDefault="00DB238A" w:rsidP="000642D2">
      <w:pPr>
        <w:pStyle w:val="ListParagraph"/>
        <w:numPr>
          <w:ilvl w:val="0"/>
          <w:numId w:val="15"/>
        </w:numPr>
      </w:pPr>
      <w:r>
        <w:t>U wordt doorverwezen naar de pagina waar u de algemene eigenschappen van het evenement kan ingeven.</w:t>
      </w:r>
    </w:p>
    <w:p w:rsidR="00DB238A" w:rsidRDefault="00DB238A" w:rsidP="00DB238A">
      <w:pPr>
        <w:pStyle w:val="ListParagraph"/>
      </w:pPr>
      <w:r>
        <w:t>Opties:</w:t>
      </w:r>
    </w:p>
    <w:p w:rsidR="00DB238A" w:rsidRDefault="00DB238A" w:rsidP="00DB238A">
      <w:pPr>
        <w:pStyle w:val="ListParagraph"/>
        <w:numPr>
          <w:ilvl w:val="1"/>
          <w:numId w:val="1"/>
        </w:numPr>
      </w:pPr>
      <w:r>
        <w:t>Organisatie: De organisatie waar u het evenement voor aanmaakt</w:t>
      </w:r>
    </w:p>
    <w:p w:rsidR="00DB238A" w:rsidRDefault="00DB238A" w:rsidP="00DB238A">
      <w:pPr>
        <w:pStyle w:val="ListParagraph"/>
        <w:numPr>
          <w:ilvl w:val="1"/>
          <w:numId w:val="1"/>
        </w:numPr>
      </w:pPr>
      <w:r>
        <w:t>Naam: De naam van het evenement</w:t>
      </w:r>
    </w:p>
    <w:p w:rsidR="00DB238A" w:rsidRDefault="00DB238A" w:rsidP="00DB238A">
      <w:pPr>
        <w:pStyle w:val="ListParagraph"/>
        <w:numPr>
          <w:ilvl w:val="1"/>
          <w:numId w:val="1"/>
        </w:numPr>
      </w:pPr>
      <w:r>
        <w:t>Begin: Moment waarop het evenement begint</w:t>
      </w:r>
    </w:p>
    <w:p w:rsidR="00DB238A" w:rsidRDefault="00DB238A" w:rsidP="00DB238A">
      <w:pPr>
        <w:pStyle w:val="ListParagraph"/>
        <w:numPr>
          <w:ilvl w:val="1"/>
          <w:numId w:val="1"/>
        </w:numPr>
      </w:pPr>
      <w:r>
        <w:t>Einde: Optioneel: Moment waarop het evenement eindigt</w:t>
      </w:r>
    </w:p>
    <w:p w:rsidR="00DB238A" w:rsidRDefault="00DB238A" w:rsidP="00DB238A">
      <w:pPr>
        <w:pStyle w:val="ListParagraph"/>
        <w:numPr>
          <w:ilvl w:val="1"/>
          <w:numId w:val="1"/>
        </w:numPr>
      </w:pPr>
      <w:r>
        <w:t>Tickets Beschikbaar Begin: Moment waarop de ticketverkoop mag starten</w:t>
      </w:r>
    </w:p>
    <w:p w:rsidR="00DB238A" w:rsidRDefault="00DB238A" w:rsidP="00DB238A">
      <w:pPr>
        <w:pStyle w:val="ListParagraph"/>
        <w:numPr>
          <w:ilvl w:val="1"/>
          <w:numId w:val="1"/>
        </w:numPr>
      </w:pPr>
      <w:r>
        <w:t>Tickets Beschikbaar Einde: Moment waarop de ticketverkoop stopt</w:t>
      </w:r>
    </w:p>
    <w:p w:rsidR="00DB238A" w:rsidRDefault="00DB238A" w:rsidP="00DB238A">
      <w:pPr>
        <w:pStyle w:val="ListParagraph"/>
        <w:numPr>
          <w:ilvl w:val="1"/>
          <w:numId w:val="1"/>
        </w:numPr>
      </w:pPr>
      <w:r>
        <w:t>Welkom Tekst: Optioneel: Tekst die wordt getoond wanneer de bezoeker tickets koopt.</w:t>
      </w:r>
    </w:p>
    <w:p w:rsidR="00DB238A" w:rsidRDefault="00DB238A" w:rsidP="00DB238A">
      <w:pPr>
        <w:pStyle w:val="ListParagraph"/>
        <w:numPr>
          <w:ilvl w:val="1"/>
          <w:numId w:val="1"/>
        </w:numPr>
      </w:pPr>
      <w:r>
        <w:t>Verstuur Feedback E-mail: indien aangevinkt, worden de bezoekers na het evenement opnieuw gecontacteerd om feedback te geven over het evenement</w:t>
      </w:r>
    </w:p>
    <w:p w:rsidR="00DB238A" w:rsidRDefault="00DB238A" w:rsidP="00DB238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1E31AC2" wp14:editId="40865E77">
            <wp:extent cx="5762625" cy="2930316"/>
            <wp:effectExtent l="19050" t="19050" r="9525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4855" cy="293653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DB238A" w:rsidRDefault="006918E3" w:rsidP="000642D2">
      <w:pPr>
        <w:pStyle w:val="ListParagraph"/>
        <w:numPr>
          <w:ilvl w:val="0"/>
          <w:numId w:val="15"/>
        </w:numPr>
      </w:pPr>
      <w:r>
        <w:t>Klik op Locatie Info</w:t>
      </w:r>
    </w:p>
    <w:p w:rsidR="006918E3" w:rsidRDefault="006918E3" w:rsidP="000642D2">
      <w:pPr>
        <w:pStyle w:val="ListParagraph"/>
        <w:numPr>
          <w:ilvl w:val="0"/>
          <w:numId w:val="15"/>
        </w:numPr>
      </w:pPr>
      <w:r>
        <w:t>U wordt doorverwezen naar de pagina waar u de locatie van het evenement kan selecteren.</w:t>
      </w:r>
    </w:p>
    <w:p w:rsidR="00505475" w:rsidRDefault="00505475" w:rsidP="00505475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E2DAD6" wp14:editId="02F23B42">
                <wp:simplePos x="0" y="0"/>
                <wp:positionH relativeFrom="column">
                  <wp:posOffset>3752492</wp:posOffset>
                </wp:positionH>
                <wp:positionV relativeFrom="paragraph">
                  <wp:posOffset>531807</wp:posOffset>
                </wp:positionV>
                <wp:extent cx="1043796" cy="284671"/>
                <wp:effectExtent l="0" t="0" r="2349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796" cy="284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165" w:rsidRPr="00505475" w:rsidRDefault="00FC016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505475">
                              <w:rPr>
                                <w:sz w:val="20"/>
                                <w:lang w:val="en-GB"/>
                              </w:rPr>
                              <w:t>Zaal</w:t>
                            </w:r>
                            <w:proofErr w:type="spellEnd"/>
                            <w:r w:rsidRPr="00505475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05475">
                              <w:rPr>
                                <w:sz w:val="20"/>
                                <w:lang w:val="en-GB"/>
                              </w:rPr>
                              <w:t>heeft</w:t>
                            </w:r>
                            <w:proofErr w:type="spellEnd"/>
                            <w:r w:rsidRPr="00505475">
                              <w:rPr>
                                <w:sz w:val="20"/>
                                <w:lang w:val="en-GB"/>
                              </w:rPr>
                              <w:t xml:space="preserve"> lay-out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2DA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45pt;margin-top:41.85pt;width:82.2pt;height:2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" strokecolor="#00b0f0">
                <v:textbox>
                  <w:txbxContent>
                    <w:p w:rsidR="00FC0165" w:rsidRPr="00505475" w:rsidRDefault="00FC0165">
                      <w:pPr>
                        <w:rPr>
                          <w:sz w:val="20"/>
                          <w:lang w:val="en-GB"/>
                        </w:rPr>
                      </w:pPr>
                      <w:proofErr w:type="spellStart"/>
                      <w:r w:rsidRPr="00505475">
                        <w:rPr>
                          <w:sz w:val="20"/>
                          <w:lang w:val="en-GB"/>
                        </w:rPr>
                        <w:t>Zaal</w:t>
                      </w:r>
                      <w:proofErr w:type="spellEnd"/>
                      <w:r w:rsidRPr="00505475">
                        <w:rPr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505475">
                        <w:rPr>
                          <w:sz w:val="20"/>
                          <w:lang w:val="en-GB"/>
                        </w:rPr>
                        <w:t>heeft</w:t>
                      </w:r>
                      <w:proofErr w:type="spellEnd"/>
                      <w:r w:rsidRPr="00505475">
                        <w:rPr>
                          <w:sz w:val="20"/>
                          <w:lang w:val="en-GB"/>
                        </w:rPr>
                        <w:t xml:space="preserve"> lay-out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7FBAA" wp14:editId="75DE746F">
                <wp:simplePos x="0" y="0"/>
                <wp:positionH relativeFrom="column">
                  <wp:posOffset>3600450</wp:posOffset>
                </wp:positionH>
                <wp:positionV relativeFrom="paragraph">
                  <wp:posOffset>533559</wp:posOffset>
                </wp:positionV>
                <wp:extent cx="469106" cy="128587"/>
                <wp:effectExtent l="0" t="0" r="2667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06" cy="12858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6F824" id="Straight Connector 2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42pt" to="320.4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" strokecolor="#00b0f0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5C8B2" wp14:editId="2E9156F7">
                <wp:simplePos x="0" y="0"/>
                <wp:positionH relativeFrom="column">
                  <wp:posOffset>3390900</wp:posOffset>
                </wp:positionH>
                <wp:positionV relativeFrom="paragraph">
                  <wp:posOffset>428784</wp:posOffset>
                </wp:positionV>
                <wp:extent cx="209550" cy="2095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90536" id="Oval 27" o:spid="_x0000_s1026" style="position:absolute;margin-left:267pt;margin-top:33.75pt;width:16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18C216C7" wp14:editId="68F089FC">
            <wp:extent cx="5838825" cy="1282578"/>
            <wp:effectExtent l="19050" t="19050" r="9525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8073" cy="1291199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05475" w:rsidRDefault="00505475" w:rsidP="00505475">
      <w:pPr>
        <w:pStyle w:val="ListParagraph"/>
      </w:pPr>
      <w:r>
        <w:t>Indien uw locatie nog niet bestaat, klikt u op Maak Locatie.</w:t>
      </w:r>
    </w:p>
    <w:p w:rsidR="00505475" w:rsidRPr="00505475" w:rsidRDefault="00505475" w:rsidP="000642D2">
      <w:pPr>
        <w:pStyle w:val="ListParagraph"/>
        <w:numPr>
          <w:ilvl w:val="0"/>
          <w:numId w:val="15"/>
        </w:numPr>
      </w:pPr>
      <w:r>
        <w:t>Klik op Prijzen om de prijzen te defini</w:t>
      </w:r>
      <w:r>
        <w:rPr>
          <w:rFonts w:ascii="Calibri" w:hAnsi="Calibri"/>
        </w:rPr>
        <w:t>ë</w:t>
      </w:r>
      <w:r w:rsidRPr="00505475">
        <w:t>ren in uw zaal</w:t>
      </w:r>
    </w:p>
    <w:p w:rsidR="00505475" w:rsidRPr="005F6E7E" w:rsidRDefault="00505475" w:rsidP="005F6E7E">
      <w:pPr>
        <w:pStyle w:val="Heading2"/>
        <w:ind w:left="360"/>
        <w:rPr>
          <w:sz w:val="24"/>
        </w:rPr>
      </w:pPr>
      <w:bookmarkStart w:id="23" w:name="_Toc462155478"/>
      <w:r w:rsidRPr="005F6E7E">
        <w:rPr>
          <w:sz w:val="24"/>
        </w:rPr>
        <w:t>Prijzen defini</w:t>
      </w:r>
      <w:r w:rsidRPr="005F6E7E">
        <w:rPr>
          <w:rFonts w:ascii="Calibri" w:hAnsi="Calibri" w:cs="Calibri"/>
          <w:sz w:val="24"/>
        </w:rPr>
        <w:t>ë</w:t>
      </w:r>
      <w:r w:rsidRPr="005F6E7E">
        <w:rPr>
          <w:sz w:val="24"/>
        </w:rPr>
        <w:t>ren</w:t>
      </w:r>
      <w:bookmarkEnd w:id="23"/>
    </w:p>
    <w:p w:rsidR="00505475" w:rsidRPr="005F6E7E" w:rsidRDefault="00505475" w:rsidP="000642D2">
      <w:pPr>
        <w:pStyle w:val="ListParagraph"/>
        <w:numPr>
          <w:ilvl w:val="0"/>
          <w:numId w:val="16"/>
        </w:numPr>
        <w:ind w:left="1080"/>
        <w:rPr>
          <w:sz w:val="20"/>
        </w:rPr>
      </w:pPr>
      <w:r w:rsidRPr="005F6E7E">
        <w:rPr>
          <w:sz w:val="20"/>
        </w:rPr>
        <w:t>Om een nieuwe prijs in te stellen klikt u op Toevoegen</w:t>
      </w:r>
    </w:p>
    <w:p w:rsidR="00AC4560" w:rsidRPr="005F6E7E" w:rsidRDefault="00505475" w:rsidP="005F6E7E">
      <w:pPr>
        <w:ind w:left="360"/>
        <w:rPr>
          <w:sz w:val="20"/>
        </w:rPr>
      </w:pPr>
      <w:r w:rsidRPr="005F6E7E">
        <w:rPr>
          <w:noProof/>
          <w:sz w:val="20"/>
          <w:lang w:val="en-GB" w:eastAsia="en-GB"/>
        </w:rPr>
        <w:lastRenderedPageBreak/>
        <w:drawing>
          <wp:inline distT="0" distB="0" distL="0" distR="0" wp14:anchorId="6EEA8380" wp14:editId="35C3C87A">
            <wp:extent cx="6645910" cy="92456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60" w:rsidRPr="005F6E7E" w:rsidRDefault="00AC4560" w:rsidP="000642D2">
      <w:pPr>
        <w:pStyle w:val="ListParagraph"/>
        <w:numPr>
          <w:ilvl w:val="0"/>
          <w:numId w:val="16"/>
        </w:numPr>
        <w:ind w:left="1080"/>
        <w:rPr>
          <w:sz w:val="20"/>
        </w:rPr>
      </w:pPr>
      <w:r w:rsidRPr="005F6E7E">
        <w:rPr>
          <w:sz w:val="20"/>
        </w:rPr>
        <w:t>Geef uw prijs een naam en bedrag</w:t>
      </w:r>
    </w:p>
    <w:p w:rsidR="00AC4560" w:rsidRPr="005F6E7E" w:rsidRDefault="00AC4560" w:rsidP="000642D2">
      <w:pPr>
        <w:pStyle w:val="ListParagraph"/>
        <w:numPr>
          <w:ilvl w:val="0"/>
          <w:numId w:val="16"/>
        </w:numPr>
        <w:ind w:left="1080"/>
        <w:rPr>
          <w:sz w:val="20"/>
        </w:rPr>
      </w:pPr>
      <w:r w:rsidRPr="005F6E7E">
        <w:rPr>
          <w:sz w:val="20"/>
        </w:rPr>
        <w:t>Klik vervolgens op Opslaan</w:t>
      </w:r>
    </w:p>
    <w:p w:rsidR="00AC4560" w:rsidRPr="005F6E7E" w:rsidRDefault="00AC4560" w:rsidP="005F6E7E">
      <w:pPr>
        <w:pStyle w:val="ListParagraph"/>
        <w:rPr>
          <w:sz w:val="20"/>
        </w:rPr>
      </w:pPr>
      <w:r w:rsidRPr="005F6E7E">
        <w:rPr>
          <w:noProof/>
          <w:sz w:val="20"/>
          <w:lang w:val="en-GB" w:eastAsia="en-GB"/>
        </w:rPr>
        <w:drawing>
          <wp:inline distT="0" distB="0" distL="0" distR="0" wp14:anchorId="32EEB747" wp14:editId="0AF9F929">
            <wp:extent cx="6188710" cy="1307990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52871" cy="1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60" w:rsidRPr="005F6E7E" w:rsidRDefault="00AC4560" w:rsidP="005F6E7E">
      <w:pPr>
        <w:pStyle w:val="Heading2"/>
        <w:ind w:left="360"/>
        <w:rPr>
          <w:sz w:val="24"/>
        </w:rPr>
      </w:pPr>
      <w:bookmarkStart w:id="24" w:name="_Toc462155479"/>
      <w:r w:rsidRPr="005F6E7E">
        <w:rPr>
          <w:sz w:val="24"/>
        </w:rPr>
        <w:t>Kortingscodes toevoegen</w:t>
      </w:r>
      <w:bookmarkEnd w:id="24"/>
    </w:p>
    <w:p w:rsidR="00AC4560" w:rsidRPr="005F6E7E" w:rsidRDefault="00AC4560" w:rsidP="000642D2">
      <w:pPr>
        <w:pStyle w:val="ListParagraph"/>
        <w:numPr>
          <w:ilvl w:val="0"/>
          <w:numId w:val="17"/>
        </w:numPr>
        <w:ind w:left="1080"/>
        <w:rPr>
          <w:sz w:val="20"/>
        </w:rPr>
      </w:pPr>
      <w:r w:rsidRPr="005F6E7E">
        <w:rPr>
          <w:sz w:val="20"/>
        </w:rPr>
        <w:t>Klik op de prijs waarbij u kortingscodes wil toevoegen</w:t>
      </w:r>
    </w:p>
    <w:p w:rsidR="00AC4560" w:rsidRPr="005F6E7E" w:rsidRDefault="00AC4560" w:rsidP="000642D2">
      <w:pPr>
        <w:pStyle w:val="ListParagraph"/>
        <w:numPr>
          <w:ilvl w:val="0"/>
          <w:numId w:val="17"/>
        </w:numPr>
        <w:ind w:left="1080"/>
        <w:rPr>
          <w:sz w:val="20"/>
        </w:rPr>
      </w:pPr>
      <w:r w:rsidRPr="005F6E7E">
        <w:rPr>
          <w:sz w:val="20"/>
        </w:rPr>
        <w:t>Vul de code in die bezoekers moeten ingeven om de korting toe te passen. Geef ook het kortingspercentage in.</w:t>
      </w:r>
    </w:p>
    <w:p w:rsidR="00AC4560" w:rsidRPr="005F6E7E" w:rsidRDefault="00AC4560" w:rsidP="005F6E7E">
      <w:pPr>
        <w:pStyle w:val="ListParagraph"/>
        <w:ind w:left="1080"/>
        <w:rPr>
          <w:sz w:val="20"/>
        </w:rPr>
      </w:pPr>
      <w:r w:rsidRPr="005F6E7E">
        <w:rPr>
          <w:noProof/>
          <w:sz w:val="20"/>
          <w:lang w:val="en-GB" w:eastAsia="en-GB"/>
        </w:rPr>
        <w:drawing>
          <wp:inline distT="0" distB="0" distL="0" distR="0" wp14:anchorId="32D84F9F" wp14:editId="2F73434E">
            <wp:extent cx="4925683" cy="721550"/>
            <wp:effectExtent l="19050" t="19050" r="8890" b="2159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6035" cy="73185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AC4560" w:rsidRPr="005F6E7E" w:rsidRDefault="00AC4560" w:rsidP="000642D2">
      <w:pPr>
        <w:pStyle w:val="ListParagraph"/>
        <w:numPr>
          <w:ilvl w:val="0"/>
          <w:numId w:val="17"/>
        </w:numPr>
        <w:ind w:left="1080"/>
        <w:rPr>
          <w:sz w:val="20"/>
        </w:rPr>
      </w:pPr>
      <w:r w:rsidRPr="005F6E7E">
        <w:rPr>
          <w:sz w:val="20"/>
        </w:rPr>
        <w:t>Klik op Toevoegen</w:t>
      </w:r>
    </w:p>
    <w:p w:rsidR="00AC4560" w:rsidRPr="005F6E7E" w:rsidRDefault="00AC4560" w:rsidP="005F6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sz w:val="20"/>
        </w:rPr>
      </w:pPr>
      <w:r w:rsidRPr="005F6E7E">
        <w:rPr>
          <w:b/>
          <w:sz w:val="20"/>
        </w:rPr>
        <w:t>Opgelet</w:t>
      </w:r>
      <w:r w:rsidR="00BD7205" w:rsidRPr="005F6E7E">
        <w:rPr>
          <w:b/>
          <w:sz w:val="20"/>
        </w:rPr>
        <w:t>!</w:t>
      </w:r>
    </w:p>
    <w:p w:rsidR="00AC4560" w:rsidRPr="005F6E7E" w:rsidRDefault="00AC4560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</w:rPr>
      </w:pPr>
      <w:r w:rsidRPr="005F6E7E">
        <w:rPr>
          <w:sz w:val="20"/>
        </w:rPr>
        <w:t>De code dient per prijsnaam uniek te zijn.</w:t>
      </w:r>
    </w:p>
    <w:p w:rsidR="00AC4560" w:rsidRPr="005F6E7E" w:rsidRDefault="00AC4560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</w:rPr>
      </w:pPr>
      <w:r w:rsidRPr="005F6E7E">
        <w:rPr>
          <w:sz w:val="20"/>
        </w:rPr>
        <w:t>Wanneer de som van de kortingspercentages van een prijs 100% is, kan een bezoeker gratis zijn ticket aankopen.</w:t>
      </w:r>
    </w:p>
    <w:p w:rsidR="00AC4560" w:rsidRPr="005F6E7E" w:rsidRDefault="001068B5" w:rsidP="005F6E7E">
      <w:pPr>
        <w:pStyle w:val="Heading2"/>
        <w:ind w:left="360"/>
        <w:rPr>
          <w:sz w:val="24"/>
        </w:rPr>
      </w:pPr>
      <w:bookmarkStart w:id="25" w:name="_Toc462155480"/>
      <w:r w:rsidRPr="005F6E7E">
        <w:rPr>
          <w:sz w:val="24"/>
        </w:rPr>
        <w:t>Stoelenblok een specifieke prijs toewijzen</w:t>
      </w:r>
      <w:bookmarkEnd w:id="25"/>
    </w:p>
    <w:p w:rsidR="005F6E7E" w:rsidRPr="005F6E7E" w:rsidRDefault="005F6E7E" w:rsidP="005F6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sz w:val="20"/>
        </w:rPr>
      </w:pPr>
      <w:r w:rsidRPr="005F6E7E">
        <w:rPr>
          <w:b/>
          <w:sz w:val="20"/>
        </w:rPr>
        <w:t>Opgelet!</w:t>
      </w:r>
    </w:p>
    <w:p w:rsidR="005F6E7E" w:rsidRPr="005F6E7E" w:rsidRDefault="005F6E7E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</w:rPr>
      </w:pPr>
      <w:r w:rsidRPr="005F6E7E">
        <w:rPr>
          <w:sz w:val="20"/>
        </w:rPr>
        <w:t>Wanneer een stoelenblok geen gekoppelde prijs heeft, zullen de prijzen zonder gekoppelde stoelenblok gebruikt worden.</w:t>
      </w:r>
    </w:p>
    <w:p w:rsidR="005F6E7E" w:rsidRPr="005F6E7E" w:rsidRDefault="005F6E7E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0"/>
        </w:rPr>
      </w:pPr>
      <w:r w:rsidRPr="005F6E7E">
        <w:rPr>
          <w:sz w:val="20"/>
        </w:rPr>
        <w:t>Wanneer een stoelenblok geen gekoppelde prijs heeft en er geen prijzen zijn zonder gekoppelde prijs, zal de stoelenblok niet verkocht worden</w:t>
      </w:r>
    </w:p>
    <w:p w:rsidR="001068B5" w:rsidRPr="005F6E7E" w:rsidRDefault="00D179DC" w:rsidP="000642D2">
      <w:pPr>
        <w:pStyle w:val="ListParagraph"/>
        <w:numPr>
          <w:ilvl w:val="0"/>
          <w:numId w:val="19"/>
        </w:numPr>
        <w:ind w:left="1080"/>
        <w:rPr>
          <w:sz w:val="20"/>
        </w:rPr>
      </w:pPr>
      <w:r w:rsidRPr="005F6E7E">
        <w:rPr>
          <w:sz w:val="20"/>
        </w:rPr>
        <w:t>Klik op Stoelenblok bij de prijs die u wil koppelen aan de prijs</w:t>
      </w:r>
    </w:p>
    <w:p w:rsidR="00D179DC" w:rsidRPr="005F6E7E" w:rsidRDefault="00D179DC" w:rsidP="000642D2">
      <w:pPr>
        <w:pStyle w:val="ListParagraph"/>
        <w:numPr>
          <w:ilvl w:val="0"/>
          <w:numId w:val="19"/>
        </w:numPr>
        <w:ind w:left="1080"/>
        <w:rPr>
          <w:sz w:val="20"/>
        </w:rPr>
      </w:pPr>
      <w:r w:rsidRPr="005F6E7E">
        <w:rPr>
          <w:sz w:val="20"/>
        </w:rPr>
        <w:t xml:space="preserve">Selecteer in het nieuwe venster een willekeurige stoel die in de stoelenblok zit </w:t>
      </w:r>
      <w:r w:rsidR="005F6E7E" w:rsidRPr="005F6E7E">
        <w:rPr>
          <w:sz w:val="20"/>
        </w:rPr>
        <w:t>waaraan u een prijs wil koppelen.</w:t>
      </w:r>
    </w:p>
    <w:p w:rsidR="005F6E7E" w:rsidRDefault="005F6E7E" w:rsidP="000642D2">
      <w:pPr>
        <w:pStyle w:val="ListParagraph"/>
        <w:numPr>
          <w:ilvl w:val="0"/>
          <w:numId w:val="19"/>
        </w:numPr>
        <w:ind w:left="1080"/>
        <w:rPr>
          <w:sz w:val="20"/>
        </w:rPr>
      </w:pPr>
      <w:r w:rsidRPr="005F6E7E">
        <w:rPr>
          <w:sz w:val="20"/>
        </w:rPr>
        <w:t>Klik op Opslaan</w:t>
      </w:r>
    </w:p>
    <w:p w:rsidR="005F6E7E" w:rsidRPr="005F6E7E" w:rsidRDefault="005F6E7E" w:rsidP="005F6E7E">
      <w:pPr>
        <w:pStyle w:val="ListParagraph"/>
        <w:ind w:left="1080"/>
        <w:rPr>
          <w:sz w:val="20"/>
        </w:rPr>
      </w:pPr>
    </w:p>
    <w:p w:rsidR="005F6E7E" w:rsidRDefault="005F6E7E" w:rsidP="000642D2">
      <w:pPr>
        <w:pStyle w:val="ListParagraph"/>
        <w:numPr>
          <w:ilvl w:val="0"/>
          <w:numId w:val="15"/>
        </w:numPr>
      </w:pPr>
      <w:r>
        <w:t>Klik op Bevestigen</w:t>
      </w:r>
    </w:p>
    <w:p w:rsidR="005F6E7E" w:rsidRDefault="005F6E7E" w:rsidP="000642D2">
      <w:pPr>
        <w:pStyle w:val="ListParagraph"/>
        <w:numPr>
          <w:ilvl w:val="0"/>
          <w:numId w:val="15"/>
        </w:numPr>
      </w:pPr>
      <w:r>
        <w:t>In het nieuwe scherm vindt u een overzicht van uw instellingen</w:t>
      </w:r>
    </w:p>
    <w:p w:rsidR="005F6E7E" w:rsidRDefault="005F6E7E" w:rsidP="005F6E7E">
      <w:r>
        <w:rPr>
          <w:noProof/>
          <w:lang w:val="en-GB" w:eastAsia="en-GB"/>
        </w:rPr>
        <w:drawing>
          <wp:inline distT="0" distB="0" distL="0" distR="0" wp14:anchorId="73E9D82E" wp14:editId="6D175C89">
            <wp:extent cx="6645910" cy="2182495"/>
            <wp:effectExtent l="19050" t="19050" r="21590" b="2730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249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F6E7E" w:rsidRDefault="005F6E7E" w:rsidP="000642D2">
      <w:pPr>
        <w:pStyle w:val="ListParagraph"/>
        <w:numPr>
          <w:ilvl w:val="0"/>
          <w:numId w:val="15"/>
        </w:numPr>
      </w:pPr>
      <w:r>
        <w:t>Klik op Opslaan</w:t>
      </w:r>
    </w:p>
    <w:p w:rsidR="005F6E7E" w:rsidRDefault="005F6E7E" w:rsidP="000642D2">
      <w:pPr>
        <w:pStyle w:val="ListParagraph"/>
        <w:numPr>
          <w:ilvl w:val="0"/>
          <w:numId w:val="15"/>
        </w:numPr>
      </w:pPr>
      <w:r>
        <w:lastRenderedPageBreak/>
        <w:t xml:space="preserve">Het evenement wordt opgeslagen en u gaat naar de </w:t>
      </w:r>
      <w:r w:rsidR="005C14C6">
        <w:t>beheerderspagina</w:t>
      </w:r>
      <w:r>
        <w:t xml:space="preserve"> van het evenement.</w:t>
      </w:r>
    </w:p>
    <w:p w:rsidR="002E5964" w:rsidRDefault="002E5964" w:rsidP="002E5964">
      <w:pPr>
        <w:pStyle w:val="Heading1"/>
      </w:pPr>
      <w:bookmarkStart w:id="26" w:name="_Toc462155481"/>
      <w:r>
        <w:t>Evenement aanpassen</w:t>
      </w:r>
      <w:bookmarkEnd w:id="26"/>
    </w:p>
    <w:p w:rsidR="002E5964" w:rsidRDefault="002E5964" w:rsidP="000642D2">
      <w:pPr>
        <w:pStyle w:val="ListParagraph"/>
        <w:numPr>
          <w:ilvl w:val="0"/>
          <w:numId w:val="22"/>
        </w:numPr>
      </w:pPr>
      <w:r>
        <w:t xml:space="preserve">Zoek het evenement. Zie </w:t>
      </w:r>
      <w:r>
        <w:fldChar w:fldCharType="begin"/>
      </w:r>
      <w:r>
        <w:instrText xml:space="preserve"> REF _Ref462152420 \h </w:instrText>
      </w:r>
      <w:r>
        <w:fldChar w:fldCharType="separate"/>
      </w:r>
      <w:r w:rsidR="00E059FC">
        <w:t>Evenement zoeken</w:t>
      </w:r>
      <w:r>
        <w:fldChar w:fldCharType="end"/>
      </w:r>
    </w:p>
    <w:p w:rsidR="002E5964" w:rsidRDefault="002E5964" w:rsidP="000642D2">
      <w:pPr>
        <w:pStyle w:val="ListParagraph"/>
        <w:numPr>
          <w:ilvl w:val="0"/>
          <w:numId w:val="22"/>
        </w:numPr>
      </w:pPr>
      <w:r>
        <w:t>Klik op het potlood naast het evenement</w:t>
      </w:r>
    </w:p>
    <w:p w:rsidR="00802D4E" w:rsidRDefault="00802D4E" w:rsidP="00802D4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445EF7A" wp14:editId="7A00F0F6">
            <wp:extent cx="6116128" cy="627625"/>
            <wp:effectExtent l="19050" t="19050" r="18415" b="2032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2709" cy="633431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2E5964" w:rsidRDefault="002E5964" w:rsidP="000642D2">
      <w:pPr>
        <w:pStyle w:val="ListParagraph"/>
        <w:numPr>
          <w:ilvl w:val="0"/>
          <w:numId w:val="22"/>
        </w:numPr>
      </w:pPr>
      <w:r>
        <w:t xml:space="preserve">Doorloop dezelfde stappen zoals bij het </w:t>
      </w:r>
      <w:r>
        <w:fldChar w:fldCharType="begin"/>
      </w:r>
      <w:r>
        <w:instrText xml:space="preserve"> REF _Ref462152469 \h </w:instrText>
      </w:r>
      <w:r>
        <w:fldChar w:fldCharType="separate"/>
      </w:r>
      <w:r w:rsidR="00E059FC">
        <w:t>Evenement aanmaken</w:t>
      </w:r>
      <w:r>
        <w:fldChar w:fldCharType="end"/>
      </w:r>
    </w:p>
    <w:p w:rsidR="004455A7" w:rsidRPr="004455A7" w:rsidRDefault="004455A7" w:rsidP="00445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455A7">
        <w:rPr>
          <w:b/>
        </w:rPr>
        <w:t>Opgelet!</w:t>
      </w:r>
    </w:p>
    <w:p w:rsidR="004455A7" w:rsidRPr="004455A7" w:rsidRDefault="004455A7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Wanneer de ticketverkoop reeds gestart is, is het onmogelijk om het evenement aan te passen</w:t>
      </w:r>
    </w:p>
    <w:p w:rsidR="007668FA" w:rsidRDefault="007668FA">
      <w:r>
        <w:br w:type="page"/>
      </w:r>
    </w:p>
    <w:p w:rsidR="004455A7" w:rsidRDefault="00234851" w:rsidP="00234851">
      <w:pPr>
        <w:pStyle w:val="Heading1"/>
      </w:pPr>
      <w:bookmarkStart w:id="27" w:name="_Ref462153123"/>
      <w:bookmarkStart w:id="28" w:name="_Toc462155482"/>
      <w:r>
        <w:lastRenderedPageBreak/>
        <w:t>Beheerderspagina van een evenement openen</w:t>
      </w:r>
      <w:bookmarkEnd w:id="27"/>
      <w:bookmarkEnd w:id="28"/>
    </w:p>
    <w:p w:rsidR="00234851" w:rsidRDefault="00234851" w:rsidP="000642D2">
      <w:pPr>
        <w:pStyle w:val="ListParagraph"/>
        <w:numPr>
          <w:ilvl w:val="0"/>
          <w:numId w:val="23"/>
        </w:numPr>
      </w:pPr>
      <w:r>
        <w:t xml:space="preserve">Zoek het evenement. Zie </w:t>
      </w:r>
      <w:r>
        <w:fldChar w:fldCharType="begin"/>
      </w:r>
      <w:r>
        <w:instrText xml:space="preserve"> REF _Ref462152420 \h </w:instrText>
      </w:r>
      <w:r>
        <w:fldChar w:fldCharType="separate"/>
      </w:r>
      <w:r w:rsidR="00E059FC">
        <w:t>Evenement zoeken</w:t>
      </w:r>
      <w:r>
        <w:fldChar w:fldCharType="end"/>
      </w:r>
    </w:p>
    <w:p w:rsidR="00234851" w:rsidRDefault="00234851" w:rsidP="000642D2">
      <w:pPr>
        <w:pStyle w:val="ListParagraph"/>
        <w:numPr>
          <w:ilvl w:val="0"/>
          <w:numId w:val="23"/>
        </w:numPr>
      </w:pPr>
      <w:r>
        <w:t>Klik op het snelheidsmetertje naast het evenement</w:t>
      </w:r>
    </w:p>
    <w:p w:rsidR="00234851" w:rsidRDefault="00234851" w:rsidP="000642D2">
      <w:pPr>
        <w:pStyle w:val="ListParagraph"/>
        <w:numPr>
          <w:ilvl w:val="0"/>
          <w:numId w:val="23"/>
        </w:numPr>
      </w:pPr>
      <w:r>
        <w:t>Uw wordt doorverwezen naar de beheerderspagina</w:t>
      </w:r>
    </w:p>
    <w:p w:rsidR="00234851" w:rsidRDefault="00234851" w:rsidP="00234851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128FED0" wp14:editId="6CC42556">
            <wp:extent cx="5753819" cy="4069895"/>
            <wp:effectExtent l="19050" t="19050" r="18415" b="2603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5016" cy="407781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DA0B16" w:rsidRDefault="00DA0B16" w:rsidP="00DA0B16"/>
    <w:p w:rsidR="00234851" w:rsidRDefault="000B73B1" w:rsidP="000B73B1">
      <w:pPr>
        <w:pStyle w:val="Heading1"/>
      </w:pPr>
      <w:bookmarkStart w:id="29" w:name="_Toc462155483"/>
      <w:r>
        <w:t>Feedbackvragen instellen voor een evenement</w:t>
      </w:r>
      <w:bookmarkEnd w:id="29"/>
    </w:p>
    <w:p w:rsidR="000B73B1" w:rsidRDefault="000A5578" w:rsidP="000642D2">
      <w:pPr>
        <w:pStyle w:val="ListParagraph"/>
        <w:numPr>
          <w:ilvl w:val="0"/>
          <w:numId w:val="24"/>
        </w:numPr>
      </w:pPr>
      <w:r>
        <w:t xml:space="preserve">Open de beheerderspagina. Zie </w:t>
      </w:r>
      <w:r>
        <w:fldChar w:fldCharType="begin"/>
      </w:r>
      <w:r>
        <w:instrText xml:space="preserve"> REF _Ref462153123 \h </w:instrText>
      </w:r>
      <w:r>
        <w:fldChar w:fldCharType="separate"/>
      </w:r>
      <w:r w:rsidR="00E059FC">
        <w:t>Beheerderspagina van een evenement openen</w:t>
      </w:r>
      <w:r>
        <w:fldChar w:fldCharType="end"/>
      </w:r>
    </w:p>
    <w:p w:rsidR="000A5578" w:rsidRDefault="00D81769" w:rsidP="000642D2">
      <w:pPr>
        <w:pStyle w:val="ListParagraph"/>
        <w:numPr>
          <w:ilvl w:val="0"/>
          <w:numId w:val="24"/>
        </w:numPr>
      </w:pPr>
      <w:r>
        <w:t>Klik op de knop Feedback vragen opstellen in het beheerderspaneel</w:t>
      </w:r>
    </w:p>
    <w:p w:rsidR="00D81769" w:rsidRDefault="00D81769" w:rsidP="000642D2">
      <w:pPr>
        <w:pStyle w:val="ListParagraph"/>
        <w:numPr>
          <w:ilvl w:val="0"/>
          <w:numId w:val="24"/>
        </w:numPr>
      </w:pPr>
      <w:r>
        <w:t>U wordt doorverwezen naar de pagina om de feedback vragen op te stellen</w:t>
      </w:r>
    </w:p>
    <w:p w:rsidR="00D81769" w:rsidRDefault="00D81769" w:rsidP="000642D2">
      <w:pPr>
        <w:pStyle w:val="ListParagraph"/>
        <w:numPr>
          <w:ilvl w:val="0"/>
          <w:numId w:val="24"/>
        </w:numPr>
      </w:pPr>
      <w:r>
        <w:t>U kunt een vraag opstellen en een vraagtype kiezen.</w:t>
      </w:r>
    </w:p>
    <w:p w:rsidR="00D81769" w:rsidRDefault="00D81769" w:rsidP="00D81769">
      <w:pPr>
        <w:pStyle w:val="ListParagraph"/>
      </w:pPr>
      <w:r>
        <w:t>Opties:</w:t>
      </w:r>
    </w:p>
    <w:p w:rsidR="00D81769" w:rsidRDefault="00D81769" w:rsidP="000642D2">
      <w:pPr>
        <w:pStyle w:val="ListParagraph"/>
        <w:numPr>
          <w:ilvl w:val="0"/>
          <w:numId w:val="25"/>
        </w:numPr>
      </w:pPr>
      <w:r>
        <w:t>Invulvraag: De bezoeker kan vrije tekst ingeven</w:t>
      </w:r>
    </w:p>
    <w:p w:rsidR="00D81769" w:rsidRDefault="00D81769" w:rsidP="000642D2">
      <w:pPr>
        <w:pStyle w:val="ListParagraph"/>
        <w:numPr>
          <w:ilvl w:val="0"/>
          <w:numId w:val="25"/>
        </w:numPr>
      </w:pPr>
      <w:r>
        <w:t>Meerkeuzevraag: De bezoeker moet kiezen uit door u gedefinieerde keuzes</w:t>
      </w:r>
    </w:p>
    <w:p w:rsidR="00D81769" w:rsidRDefault="00D81769" w:rsidP="000642D2">
      <w:pPr>
        <w:pStyle w:val="ListParagraph"/>
        <w:numPr>
          <w:ilvl w:val="0"/>
          <w:numId w:val="25"/>
        </w:numPr>
      </w:pPr>
      <w:r>
        <w:t xml:space="preserve">Scorevraag: De bezoeker geeft een score van </w:t>
      </w:r>
      <w:r>
        <w:rPr>
          <w:rFonts w:ascii="Calibri" w:hAnsi="Calibri"/>
        </w:rPr>
        <w:t>éé</w:t>
      </w:r>
      <w:r>
        <w:t>n tot vijf als antwoord op de vraag</w:t>
      </w:r>
    </w:p>
    <w:p w:rsidR="00D81769" w:rsidRDefault="00D81769" w:rsidP="000642D2">
      <w:pPr>
        <w:pStyle w:val="ListParagraph"/>
        <w:numPr>
          <w:ilvl w:val="0"/>
          <w:numId w:val="24"/>
        </w:numPr>
      </w:pPr>
      <w:r>
        <w:t>Klik op opslaan</w:t>
      </w:r>
    </w:p>
    <w:p w:rsidR="00D81769" w:rsidRDefault="00D81769" w:rsidP="00D81769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BD941CA" wp14:editId="18BDAB71">
            <wp:extent cx="5693434" cy="1779402"/>
            <wp:effectExtent l="19050" t="19050" r="21590" b="1143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3420" cy="1788774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D81769" w:rsidRPr="004455A7" w:rsidRDefault="00D81769" w:rsidP="00D81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455A7">
        <w:rPr>
          <w:b/>
        </w:rPr>
        <w:t>Opgelet!</w:t>
      </w:r>
    </w:p>
    <w:p w:rsidR="00D81769" w:rsidRDefault="00D81769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De volgorde van de vragen kan verschillen van bezoeker tot bezoeker</w:t>
      </w:r>
    </w:p>
    <w:p w:rsidR="00D81769" w:rsidRPr="004455A7" w:rsidRDefault="00D81769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 volgorde van de opties bij de meerkeuzevragen is dezelfde als diegene die u </w:t>
      </w:r>
      <w:r w:rsidR="00B83B63">
        <w:t>specifieert</w:t>
      </w:r>
    </w:p>
    <w:p w:rsidR="00D81769" w:rsidRPr="000B73B1" w:rsidRDefault="00D81769" w:rsidP="00D81769"/>
    <w:p w:rsidR="004455A7" w:rsidRDefault="00B83B63" w:rsidP="00B83B63">
      <w:pPr>
        <w:pStyle w:val="Heading1"/>
      </w:pPr>
      <w:bookmarkStart w:id="30" w:name="_Toc462155484"/>
      <w:r>
        <w:t>Feedback opvragen voor een evenement</w:t>
      </w:r>
      <w:bookmarkEnd w:id="30"/>
    </w:p>
    <w:p w:rsidR="00B83B63" w:rsidRDefault="00B83B63" w:rsidP="000642D2">
      <w:pPr>
        <w:pStyle w:val="ListParagraph"/>
        <w:numPr>
          <w:ilvl w:val="0"/>
          <w:numId w:val="26"/>
        </w:numPr>
      </w:pPr>
      <w:r>
        <w:t xml:space="preserve">Open de beheerderspagina. Zie </w:t>
      </w:r>
      <w:r>
        <w:fldChar w:fldCharType="begin"/>
      </w:r>
      <w:r>
        <w:instrText xml:space="preserve"> REF _Ref462153123 \h </w:instrText>
      </w:r>
      <w:r>
        <w:fldChar w:fldCharType="separate"/>
      </w:r>
      <w:r w:rsidR="00E059FC">
        <w:t>Beheerderspagina van een evenement openen</w:t>
      </w:r>
      <w:r>
        <w:fldChar w:fldCharType="end"/>
      </w:r>
    </w:p>
    <w:p w:rsidR="00B83B63" w:rsidRDefault="00B83B63" w:rsidP="000642D2">
      <w:pPr>
        <w:pStyle w:val="ListParagraph"/>
        <w:numPr>
          <w:ilvl w:val="0"/>
          <w:numId w:val="26"/>
        </w:numPr>
      </w:pPr>
      <w:r>
        <w:t>Klik op de knop Feedback in het beheerderspaneel</w:t>
      </w:r>
    </w:p>
    <w:p w:rsidR="00B83B63" w:rsidRDefault="00B83B63" w:rsidP="000642D2">
      <w:pPr>
        <w:pStyle w:val="ListParagraph"/>
        <w:numPr>
          <w:ilvl w:val="0"/>
          <w:numId w:val="26"/>
        </w:numPr>
      </w:pPr>
      <w:r>
        <w:t>U wordt doorverwezen naar de pagina waar de feedback wordt getoond.</w:t>
      </w:r>
    </w:p>
    <w:p w:rsidR="00B83B63" w:rsidRPr="004455A7" w:rsidRDefault="00B83B63" w:rsidP="00B83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455A7">
        <w:rPr>
          <w:b/>
        </w:rPr>
        <w:t>Opgelet!</w:t>
      </w:r>
    </w:p>
    <w:p w:rsidR="00B83B63" w:rsidRPr="004455A7" w:rsidRDefault="00B83B63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Bezoekers krijgen pas een e-mail met verzoek tot feedback wanneer het evenement is afgelopen</w:t>
      </w:r>
    </w:p>
    <w:p w:rsidR="007668FA" w:rsidRDefault="007668FA">
      <w:pPr>
        <w:rPr>
          <w:rFonts w:eastAsiaTheme="majorEastAsia" w:cstheme="majorBidi"/>
          <w:color w:val="5D5D9A"/>
          <w:sz w:val="36"/>
          <w:szCs w:val="32"/>
        </w:rPr>
      </w:pPr>
      <w:bookmarkStart w:id="31" w:name="_Toc462155485"/>
      <w:r>
        <w:br w:type="page"/>
      </w:r>
    </w:p>
    <w:p w:rsidR="00B83B63" w:rsidRDefault="00B27D11" w:rsidP="00B27D11">
      <w:pPr>
        <w:pStyle w:val="Heading1"/>
      </w:pPr>
      <w:r>
        <w:lastRenderedPageBreak/>
        <w:t>Aankopen beheren</w:t>
      </w:r>
      <w:bookmarkEnd w:id="31"/>
    </w:p>
    <w:p w:rsidR="00F3521D" w:rsidRDefault="00F3521D" w:rsidP="000642D2">
      <w:pPr>
        <w:pStyle w:val="ListParagraph"/>
        <w:numPr>
          <w:ilvl w:val="0"/>
          <w:numId w:val="27"/>
        </w:numPr>
      </w:pPr>
      <w:r>
        <w:t xml:space="preserve">Open de beheerderspagina. Zie </w:t>
      </w:r>
      <w:r>
        <w:fldChar w:fldCharType="begin"/>
      </w:r>
      <w:r>
        <w:instrText xml:space="preserve"> REF _Ref462153123 \h </w:instrText>
      </w:r>
      <w:r>
        <w:fldChar w:fldCharType="separate"/>
      </w:r>
      <w:r w:rsidR="00E059FC">
        <w:t>Beheerderspagina van een evenement openen</w:t>
      </w:r>
      <w:r>
        <w:fldChar w:fldCharType="end"/>
      </w:r>
    </w:p>
    <w:p w:rsidR="00F3521D" w:rsidRDefault="00F3521D" w:rsidP="000642D2">
      <w:pPr>
        <w:pStyle w:val="ListParagraph"/>
        <w:numPr>
          <w:ilvl w:val="0"/>
          <w:numId w:val="27"/>
        </w:numPr>
      </w:pPr>
      <w:r>
        <w:t>Klik op de knop Aankopen in het beheerderspaneel</w:t>
      </w:r>
    </w:p>
    <w:p w:rsidR="00F3521D" w:rsidRDefault="00F3521D" w:rsidP="00F3521D">
      <w:r>
        <w:rPr>
          <w:noProof/>
          <w:lang w:val="en-GB" w:eastAsia="en-GB"/>
        </w:rPr>
        <w:drawing>
          <wp:inline distT="0" distB="0" distL="0" distR="0" wp14:anchorId="3F66C559" wp14:editId="64ADC31E">
            <wp:extent cx="6645910" cy="1026160"/>
            <wp:effectExtent l="19050" t="19050" r="21590" b="2159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61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B27D11" w:rsidRDefault="009B3780" w:rsidP="009B3780">
      <w:pPr>
        <w:pStyle w:val="Heading2"/>
      </w:pPr>
      <w:bookmarkStart w:id="32" w:name="_Toc462155486"/>
      <w:r>
        <w:t>Lijst van aankopen downloaden</w:t>
      </w:r>
      <w:bookmarkEnd w:id="32"/>
    </w:p>
    <w:p w:rsidR="009B3780" w:rsidRDefault="009B3780" w:rsidP="000642D2">
      <w:pPr>
        <w:pStyle w:val="ListParagraph"/>
        <w:numPr>
          <w:ilvl w:val="0"/>
          <w:numId w:val="28"/>
        </w:numPr>
      </w:pPr>
      <w:r>
        <w:t>Klik op Download</w:t>
      </w:r>
    </w:p>
    <w:p w:rsidR="009B3780" w:rsidRDefault="009B3780" w:rsidP="000642D2">
      <w:pPr>
        <w:pStyle w:val="ListParagraph"/>
        <w:numPr>
          <w:ilvl w:val="0"/>
          <w:numId w:val="28"/>
        </w:numPr>
      </w:pPr>
      <w:r>
        <w:t>De lijst wordt nu gedownload als Excel-bestand</w:t>
      </w:r>
    </w:p>
    <w:p w:rsidR="00B0462D" w:rsidRDefault="00B0462D" w:rsidP="00B0462D">
      <w:pPr>
        <w:pStyle w:val="Heading2"/>
      </w:pPr>
      <w:bookmarkStart w:id="33" w:name="_Toc462155487"/>
      <w:r>
        <w:t>Manueel een betaling valideren</w:t>
      </w:r>
      <w:bookmarkEnd w:id="33"/>
    </w:p>
    <w:p w:rsidR="00B0462D" w:rsidRDefault="00B0462D" w:rsidP="000642D2">
      <w:pPr>
        <w:pStyle w:val="ListParagraph"/>
        <w:numPr>
          <w:ilvl w:val="0"/>
          <w:numId w:val="32"/>
        </w:numPr>
      </w:pPr>
      <w:r>
        <w:t>Klik op de betaal optie bij de klant waarvan u de betaling wil valideren</w:t>
      </w:r>
    </w:p>
    <w:p w:rsidR="00B0462D" w:rsidRDefault="00B0462D" w:rsidP="000642D2">
      <w:pPr>
        <w:pStyle w:val="ListParagraph"/>
        <w:numPr>
          <w:ilvl w:val="0"/>
          <w:numId w:val="32"/>
        </w:numPr>
      </w:pPr>
      <w:r>
        <w:t>De betaalstatus is gevalideerd</w:t>
      </w:r>
    </w:p>
    <w:p w:rsidR="00B0462D" w:rsidRPr="00B0462D" w:rsidRDefault="00B0462D" w:rsidP="00B0462D">
      <w:pPr>
        <w:pStyle w:val="ListParagraph"/>
        <w:ind w:left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3434A" wp14:editId="58D97594">
                <wp:simplePos x="0" y="0"/>
                <wp:positionH relativeFrom="column">
                  <wp:posOffset>4899025</wp:posOffset>
                </wp:positionH>
                <wp:positionV relativeFrom="paragraph">
                  <wp:posOffset>758454</wp:posOffset>
                </wp:positionV>
                <wp:extent cx="207034" cy="207034"/>
                <wp:effectExtent l="0" t="0" r="21590" b="2159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0703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C24B8" id="Oval 199" o:spid="_x0000_s1026" style="position:absolute;margin-left:385.75pt;margin-top:59.7pt;width:16.3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298086CF" wp14:editId="42C07716">
            <wp:extent cx="6645910" cy="1026160"/>
            <wp:effectExtent l="19050" t="19050" r="21590" b="2159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61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B3780" w:rsidRDefault="009B3780" w:rsidP="009B3780">
      <w:pPr>
        <w:pStyle w:val="Heading2"/>
      </w:pPr>
      <w:bookmarkStart w:id="34" w:name="_Toc462155488"/>
      <w:r>
        <w:t xml:space="preserve">Automatisch betalingen </w:t>
      </w:r>
      <w:r w:rsidR="00FC0165">
        <w:t>valideren</w:t>
      </w:r>
      <w:bookmarkEnd w:id="34"/>
    </w:p>
    <w:p w:rsidR="009B3780" w:rsidRDefault="00FC0165" w:rsidP="000642D2">
      <w:pPr>
        <w:pStyle w:val="ListParagraph"/>
        <w:numPr>
          <w:ilvl w:val="0"/>
          <w:numId w:val="29"/>
        </w:numPr>
      </w:pPr>
      <w:r>
        <w:t xml:space="preserve">Klik op </w:t>
      </w:r>
      <w:proofErr w:type="spellStart"/>
      <w:r>
        <w:t>csv</w:t>
      </w:r>
      <w:proofErr w:type="spellEnd"/>
      <w:r>
        <w:t xml:space="preserve"> Uploaden</w:t>
      </w:r>
    </w:p>
    <w:p w:rsidR="00FC0165" w:rsidRDefault="005C77DB" w:rsidP="000642D2">
      <w:pPr>
        <w:pStyle w:val="ListParagraph"/>
        <w:numPr>
          <w:ilvl w:val="0"/>
          <w:numId w:val="29"/>
        </w:numPr>
      </w:pPr>
      <w:r>
        <w:t xml:space="preserve">Selecteer het </w:t>
      </w:r>
      <w:proofErr w:type="spellStart"/>
      <w:r>
        <w:t>csv</w:t>
      </w:r>
      <w:proofErr w:type="spellEnd"/>
      <w:r>
        <w:t>-bestand dat u heeft ge</w:t>
      </w:r>
      <w:r>
        <w:rPr>
          <w:rFonts w:ascii="Calibri" w:hAnsi="Calibri"/>
        </w:rPr>
        <w:t>ë</w:t>
      </w:r>
      <w:r>
        <w:t>xporteerd uit uw bank</w:t>
      </w:r>
    </w:p>
    <w:p w:rsidR="005C77DB" w:rsidRDefault="005C77DB" w:rsidP="000642D2">
      <w:pPr>
        <w:pStyle w:val="ListParagraph"/>
        <w:numPr>
          <w:ilvl w:val="0"/>
          <w:numId w:val="29"/>
        </w:numPr>
      </w:pPr>
      <w:r>
        <w:t>De aankopen worden nu gevalideerd</w:t>
      </w:r>
    </w:p>
    <w:p w:rsidR="005C77DB" w:rsidRDefault="005C77DB" w:rsidP="005C77DB">
      <w:pPr>
        <w:pStyle w:val="Heading3"/>
      </w:pPr>
      <w:bookmarkStart w:id="35" w:name="_Toc462155489"/>
      <w:r>
        <w:t>Conflicten</w:t>
      </w:r>
      <w:bookmarkEnd w:id="35"/>
    </w:p>
    <w:p w:rsidR="005C77DB" w:rsidRDefault="005C77DB" w:rsidP="005C77DB">
      <w:r>
        <w:t>Het is mogelijk dat het bestand conflicten bevat. Dit wil zeggen dat de gestructureerde mededeling werd gedetecteerd, maar dat het bedrag niet klopt.</w:t>
      </w:r>
    </w:p>
    <w:p w:rsidR="005C77DB" w:rsidRDefault="005C77DB" w:rsidP="005C77DB">
      <w:r>
        <w:t>U kunt een lijst van conflicten downloaden door in het dialoogvenster op Ja de klikken.</w:t>
      </w:r>
    </w:p>
    <w:p w:rsidR="005C77DB" w:rsidRDefault="005C77DB" w:rsidP="005C77DB">
      <w:pPr>
        <w:pStyle w:val="Heading2"/>
      </w:pPr>
      <w:bookmarkStart w:id="36" w:name="_Toc462155490"/>
      <w:r>
        <w:t>Alle aankopen verwijderen</w:t>
      </w:r>
      <w:bookmarkEnd w:id="36"/>
    </w:p>
    <w:p w:rsidR="005C77DB" w:rsidRDefault="005C77DB" w:rsidP="005C77DB">
      <w:r>
        <w:t>Klik bovenaan op Alles Verwijderen</w:t>
      </w:r>
    </w:p>
    <w:p w:rsidR="005C77DB" w:rsidRPr="004455A7" w:rsidRDefault="005C77DB" w:rsidP="005C7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455A7">
        <w:rPr>
          <w:b/>
        </w:rPr>
        <w:t>Opgelet!</w:t>
      </w:r>
    </w:p>
    <w:p w:rsidR="005C77DB" w:rsidRPr="004455A7" w:rsidRDefault="005C77DB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Deze actie is onomkeerbaar. Ook de klanten zullen worden verwijdert!</w:t>
      </w:r>
    </w:p>
    <w:p w:rsidR="005C77DB" w:rsidRDefault="005C77DB" w:rsidP="005C77DB">
      <w:pPr>
        <w:pStyle w:val="Heading2"/>
      </w:pPr>
      <w:bookmarkStart w:id="37" w:name="_Toc462155491"/>
      <w:r>
        <w:t>Een aankoop verwijderen</w:t>
      </w:r>
      <w:bookmarkEnd w:id="37"/>
    </w:p>
    <w:p w:rsidR="005C77DB" w:rsidRDefault="005C77DB" w:rsidP="000642D2">
      <w:pPr>
        <w:pStyle w:val="ListParagraph"/>
        <w:numPr>
          <w:ilvl w:val="0"/>
          <w:numId w:val="30"/>
        </w:numPr>
      </w:pPr>
      <w:r>
        <w:t>Klik op de knop Opties van de aankoop die u wilt verwijderen.</w:t>
      </w:r>
    </w:p>
    <w:p w:rsidR="005C77DB" w:rsidRDefault="005C77DB" w:rsidP="000642D2">
      <w:pPr>
        <w:pStyle w:val="ListParagraph"/>
        <w:numPr>
          <w:ilvl w:val="0"/>
          <w:numId w:val="30"/>
        </w:numPr>
      </w:pPr>
      <w:r>
        <w:t>Klik vervolgens op Verwijderen</w:t>
      </w:r>
    </w:p>
    <w:p w:rsidR="005C77DB" w:rsidRDefault="005C77DB" w:rsidP="000642D2">
      <w:pPr>
        <w:pStyle w:val="ListParagraph"/>
        <w:numPr>
          <w:ilvl w:val="0"/>
          <w:numId w:val="30"/>
        </w:numPr>
      </w:pPr>
      <w:r>
        <w:t>De klant zal nu een e-mail krijgen met het bericht dat de aankoop is geannuleerd</w:t>
      </w:r>
    </w:p>
    <w:p w:rsidR="005C77DB" w:rsidRDefault="005C77DB" w:rsidP="005C77DB">
      <w:pPr>
        <w:pStyle w:val="Heading2"/>
      </w:pPr>
      <w:bookmarkStart w:id="38" w:name="_Toc462155492"/>
      <w:r>
        <w:t>Een herinneringsmail sturen</w:t>
      </w:r>
      <w:bookmarkEnd w:id="38"/>
    </w:p>
    <w:p w:rsidR="005C77DB" w:rsidRDefault="005C77DB" w:rsidP="000642D2">
      <w:pPr>
        <w:pStyle w:val="ListParagraph"/>
        <w:numPr>
          <w:ilvl w:val="0"/>
          <w:numId w:val="31"/>
        </w:numPr>
      </w:pPr>
      <w:r>
        <w:t xml:space="preserve">Klik op de knop Opties van de aankoop </w:t>
      </w:r>
      <w:r>
        <w:t>waarvoor u een herinneringsmail wil sturen</w:t>
      </w:r>
    </w:p>
    <w:p w:rsidR="005C77DB" w:rsidRDefault="005C77DB" w:rsidP="000642D2">
      <w:pPr>
        <w:pStyle w:val="ListParagraph"/>
        <w:numPr>
          <w:ilvl w:val="0"/>
          <w:numId w:val="31"/>
        </w:numPr>
      </w:pPr>
      <w:r>
        <w:t>Klik vervolgens op Stuur herinneringsmail voor betaling</w:t>
      </w:r>
    </w:p>
    <w:p w:rsidR="005C77DB" w:rsidRDefault="005C77DB" w:rsidP="000642D2">
      <w:pPr>
        <w:pStyle w:val="ListParagraph"/>
        <w:numPr>
          <w:ilvl w:val="0"/>
          <w:numId w:val="31"/>
        </w:numPr>
      </w:pPr>
      <w:r>
        <w:t xml:space="preserve">De klant zal nu een e-mail krijgen met </w:t>
      </w:r>
      <w:r>
        <w:t>een herinnering voor betaling</w:t>
      </w:r>
    </w:p>
    <w:p w:rsidR="007668FA" w:rsidRDefault="007668FA">
      <w:r>
        <w:br w:type="page"/>
      </w:r>
    </w:p>
    <w:p w:rsidR="009B3780" w:rsidRDefault="00D10DD0" w:rsidP="00D10DD0">
      <w:pPr>
        <w:pStyle w:val="Heading1"/>
      </w:pPr>
      <w:r>
        <w:lastRenderedPageBreak/>
        <w:t>Klanten beheren</w:t>
      </w:r>
    </w:p>
    <w:p w:rsidR="00AC78FA" w:rsidRDefault="00AC78FA" w:rsidP="000642D2">
      <w:pPr>
        <w:pStyle w:val="ListParagraph"/>
        <w:numPr>
          <w:ilvl w:val="0"/>
          <w:numId w:val="33"/>
        </w:numPr>
      </w:pPr>
      <w:r>
        <w:t xml:space="preserve">Open de beheerderspagina. Zie </w:t>
      </w:r>
      <w:r>
        <w:fldChar w:fldCharType="begin"/>
      </w:r>
      <w:r>
        <w:instrText xml:space="preserve"> REF _Ref462153123 \h </w:instrText>
      </w:r>
      <w:r>
        <w:fldChar w:fldCharType="separate"/>
      </w:r>
      <w:r w:rsidR="00E059FC">
        <w:t>Beheerderspagina van een evenement openen</w:t>
      </w:r>
      <w:r>
        <w:fldChar w:fldCharType="end"/>
      </w:r>
    </w:p>
    <w:p w:rsidR="00AC78FA" w:rsidRDefault="00AC78FA" w:rsidP="000642D2">
      <w:pPr>
        <w:pStyle w:val="ListParagraph"/>
        <w:numPr>
          <w:ilvl w:val="0"/>
          <w:numId w:val="33"/>
        </w:numPr>
      </w:pPr>
      <w:r>
        <w:t xml:space="preserve">Klik op de knop </w:t>
      </w:r>
      <w:r>
        <w:t>Klanten</w:t>
      </w:r>
      <w:r>
        <w:t xml:space="preserve"> in het beheerderspaneel</w:t>
      </w:r>
    </w:p>
    <w:p w:rsidR="002062E2" w:rsidRDefault="002062E2" w:rsidP="000642D2">
      <w:pPr>
        <w:pStyle w:val="ListParagraph"/>
        <w:numPr>
          <w:ilvl w:val="0"/>
          <w:numId w:val="33"/>
        </w:numPr>
      </w:pPr>
      <w:r>
        <w:t>U wordt nu doorverwezen naar de klantenpagina</w:t>
      </w:r>
    </w:p>
    <w:p w:rsidR="00ED6C2F" w:rsidRDefault="00ED6C2F" w:rsidP="00ED6C2F">
      <w:r>
        <w:rPr>
          <w:noProof/>
          <w:lang w:val="en-GB" w:eastAsia="en-GB"/>
        </w:rPr>
        <w:drawing>
          <wp:inline distT="0" distB="0" distL="0" distR="0" wp14:anchorId="25C3EA3D" wp14:editId="2F5F32A0">
            <wp:extent cx="6645910" cy="1178560"/>
            <wp:effectExtent l="19050" t="19050" r="21590" b="2159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85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D10DD0" w:rsidRDefault="001C39F4" w:rsidP="001C39F4">
      <w:pPr>
        <w:pStyle w:val="Heading2"/>
      </w:pPr>
      <w:r>
        <w:t>Tickets opnieuw verzenden naar de klant</w:t>
      </w:r>
    </w:p>
    <w:p w:rsidR="001C39F4" w:rsidRDefault="001C39F4" w:rsidP="000642D2">
      <w:pPr>
        <w:pStyle w:val="ListParagraph"/>
        <w:numPr>
          <w:ilvl w:val="0"/>
          <w:numId w:val="34"/>
        </w:numPr>
      </w:pPr>
      <w:r>
        <w:t>Klik op de knop Opties van de klant waar u de tickets opnieuw wil naar verzenden</w:t>
      </w:r>
    </w:p>
    <w:p w:rsidR="001C39F4" w:rsidRDefault="001C39F4" w:rsidP="000642D2">
      <w:pPr>
        <w:pStyle w:val="ListParagraph"/>
        <w:numPr>
          <w:ilvl w:val="0"/>
          <w:numId w:val="34"/>
        </w:numPr>
      </w:pPr>
      <w:r>
        <w:t>Klik vervolgens op Tickets opnieuw per mail verzenden</w:t>
      </w:r>
    </w:p>
    <w:p w:rsidR="001C39F4" w:rsidRDefault="001C39F4" w:rsidP="000642D2">
      <w:pPr>
        <w:pStyle w:val="ListParagraph"/>
        <w:numPr>
          <w:ilvl w:val="0"/>
          <w:numId w:val="34"/>
        </w:numPr>
      </w:pPr>
      <w:r>
        <w:t>De klant zal nu opnieuw zijn tickets ontvangen</w:t>
      </w:r>
    </w:p>
    <w:p w:rsidR="001C39F4" w:rsidRDefault="001C39F4" w:rsidP="001C39F4">
      <w:pPr>
        <w:pStyle w:val="Heading2"/>
      </w:pPr>
      <w:r>
        <w:t>Tickets voor een klant downloaden</w:t>
      </w:r>
    </w:p>
    <w:p w:rsidR="001C39F4" w:rsidRDefault="001C39F4" w:rsidP="000642D2">
      <w:pPr>
        <w:pStyle w:val="ListParagraph"/>
        <w:numPr>
          <w:ilvl w:val="0"/>
          <w:numId w:val="35"/>
        </w:numPr>
      </w:pPr>
      <w:r>
        <w:t>Klik op de knop Opties van de klant waar</w:t>
      </w:r>
      <w:r>
        <w:t>van</w:t>
      </w:r>
      <w:r>
        <w:t xml:space="preserve"> u de tickets </w:t>
      </w:r>
      <w:r>
        <w:t>wil downloaden</w:t>
      </w:r>
    </w:p>
    <w:p w:rsidR="001C39F4" w:rsidRDefault="001C39F4" w:rsidP="000642D2">
      <w:pPr>
        <w:pStyle w:val="ListParagraph"/>
        <w:numPr>
          <w:ilvl w:val="0"/>
          <w:numId w:val="35"/>
        </w:numPr>
      </w:pPr>
      <w:r>
        <w:t xml:space="preserve">Klik vervolgens op </w:t>
      </w:r>
      <w:r>
        <w:t>Download tickets</w:t>
      </w:r>
    </w:p>
    <w:p w:rsidR="001C39F4" w:rsidRDefault="001C39F4" w:rsidP="001C39F4">
      <w:pPr>
        <w:pStyle w:val="Heading2"/>
      </w:pPr>
      <w:r>
        <w:t>Tickets downloaden voor klanten die de tickets niet via mail willen ontvangen</w:t>
      </w:r>
    </w:p>
    <w:p w:rsidR="001C39F4" w:rsidRDefault="001C39F4" w:rsidP="000642D2">
      <w:pPr>
        <w:pStyle w:val="ListParagraph"/>
        <w:numPr>
          <w:ilvl w:val="0"/>
          <w:numId w:val="36"/>
        </w:numPr>
      </w:pPr>
      <w:r>
        <w:t>Klik bovenaan op Opties</w:t>
      </w:r>
    </w:p>
    <w:p w:rsidR="001C39F4" w:rsidRDefault="001C39F4" w:rsidP="000642D2">
      <w:pPr>
        <w:pStyle w:val="ListParagraph"/>
        <w:numPr>
          <w:ilvl w:val="0"/>
          <w:numId w:val="36"/>
        </w:numPr>
      </w:pPr>
      <w:r>
        <w:t xml:space="preserve">Klik vervolgens op </w:t>
      </w:r>
      <w:r w:rsidRPr="001C39F4">
        <w:t>Alle tickets downloaden van klanten die tickets aan de kassa willen ontvangen</w:t>
      </w:r>
    </w:p>
    <w:p w:rsidR="001C39F4" w:rsidRDefault="001C39F4" w:rsidP="000642D2">
      <w:pPr>
        <w:pStyle w:val="ListParagraph"/>
        <w:numPr>
          <w:ilvl w:val="0"/>
          <w:numId w:val="36"/>
        </w:numPr>
      </w:pPr>
      <w:r>
        <w:t>Er wordt nu een Ziparchief gedownload met de tickets</w:t>
      </w:r>
    </w:p>
    <w:p w:rsidR="001C39F4" w:rsidRDefault="001C39F4" w:rsidP="001C39F4">
      <w:pPr>
        <w:pStyle w:val="Heading2"/>
      </w:pPr>
      <w:r>
        <w:t>Klanten exporteren</w:t>
      </w:r>
    </w:p>
    <w:p w:rsidR="001C39F4" w:rsidRDefault="001C39F4" w:rsidP="000642D2">
      <w:pPr>
        <w:pStyle w:val="ListParagraph"/>
        <w:numPr>
          <w:ilvl w:val="0"/>
          <w:numId w:val="37"/>
        </w:numPr>
      </w:pPr>
      <w:r>
        <w:t>Klik bovenaan op Opties</w:t>
      </w:r>
    </w:p>
    <w:p w:rsidR="00B83B63" w:rsidRDefault="001C39F4" w:rsidP="000642D2">
      <w:pPr>
        <w:pStyle w:val="ListParagraph"/>
        <w:numPr>
          <w:ilvl w:val="0"/>
          <w:numId w:val="37"/>
        </w:numPr>
      </w:pPr>
      <w:r>
        <w:t xml:space="preserve">Klik vervolgens op </w:t>
      </w:r>
      <w:r>
        <w:t>Download Klanten</w:t>
      </w:r>
    </w:p>
    <w:p w:rsidR="007668FA" w:rsidRDefault="007668FA">
      <w:r>
        <w:br w:type="page"/>
      </w:r>
    </w:p>
    <w:p w:rsidR="001C39F4" w:rsidRDefault="001C39F4" w:rsidP="001C39F4">
      <w:pPr>
        <w:pStyle w:val="Heading1"/>
      </w:pPr>
      <w:r>
        <w:lastRenderedPageBreak/>
        <w:t>Organisatie instellingen aanpassen</w:t>
      </w:r>
    </w:p>
    <w:p w:rsidR="001C39F4" w:rsidRDefault="001C39F4" w:rsidP="000642D2">
      <w:pPr>
        <w:pStyle w:val="ListParagraph"/>
        <w:numPr>
          <w:ilvl w:val="0"/>
          <w:numId w:val="38"/>
        </w:numPr>
      </w:pPr>
      <w:r>
        <w:t>Kies in de navigatiebalk voor Dashboard</w:t>
      </w:r>
    </w:p>
    <w:p w:rsidR="001C39F4" w:rsidRDefault="001C39F4" w:rsidP="000642D2">
      <w:pPr>
        <w:pStyle w:val="ListParagraph"/>
        <w:numPr>
          <w:ilvl w:val="0"/>
          <w:numId w:val="38"/>
        </w:numPr>
      </w:pPr>
      <w:r>
        <w:t>Klik in de rubriek Mijn Organisaties op de knop Bewerken bij de organisatie die u wil aanpassen</w:t>
      </w:r>
    </w:p>
    <w:p w:rsidR="001C39F4" w:rsidRDefault="001C39F4" w:rsidP="000642D2">
      <w:pPr>
        <w:pStyle w:val="ListParagraph"/>
        <w:numPr>
          <w:ilvl w:val="0"/>
          <w:numId w:val="38"/>
        </w:numPr>
      </w:pPr>
      <w:r>
        <w:t>Uw wordt doorverwezen naar de instellingen van de organisatie</w:t>
      </w:r>
    </w:p>
    <w:p w:rsidR="001C39F4" w:rsidRDefault="001C39F4" w:rsidP="001C39F4">
      <w:pPr>
        <w:pStyle w:val="ListParagraph"/>
      </w:pPr>
      <w:r>
        <w:t>Opties:</w:t>
      </w:r>
    </w:p>
    <w:p w:rsidR="001C39F4" w:rsidRDefault="001C39F4" w:rsidP="000642D2">
      <w:pPr>
        <w:pStyle w:val="ListParagraph"/>
        <w:numPr>
          <w:ilvl w:val="0"/>
          <w:numId w:val="39"/>
        </w:numPr>
      </w:pPr>
      <w:r>
        <w:t>Contact E-mail: e-mailadres waarop bezoekers de organisatie kunnen contacteren</w:t>
      </w:r>
    </w:p>
    <w:p w:rsidR="001C39F4" w:rsidRDefault="001C39F4" w:rsidP="000642D2">
      <w:pPr>
        <w:pStyle w:val="ListParagraph"/>
        <w:numPr>
          <w:ilvl w:val="0"/>
          <w:numId w:val="39"/>
        </w:numPr>
      </w:pPr>
      <w:r>
        <w:t>Bankrekening: Bankrekening waarop bezoekers hun betalingen moeten overschrijven</w:t>
      </w:r>
    </w:p>
    <w:p w:rsidR="001C39F4" w:rsidRDefault="001C39F4" w:rsidP="000642D2">
      <w:pPr>
        <w:pStyle w:val="ListParagraph"/>
        <w:numPr>
          <w:ilvl w:val="0"/>
          <w:numId w:val="39"/>
        </w:numPr>
      </w:pPr>
      <w:r>
        <w:t>Website: De website van de organisatie</w:t>
      </w:r>
    </w:p>
    <w:p w:rsidR="001C39F4" w:rsidRDefault="001C39F4" w:rsidP="000642D2">
      <w:pPr>
        <w:pStyle w:val="ListParagraph"/>
        <w:numPr>
          <w:ilvl w:val="0"/>
          <w:numId w:val="39"/>
        </w:numPr>
      </w:pPr>
      <w:r>
        <w:t>Kleur: De kleur van de organisatie. Deze kleur wordt gebruikt op de pagina om tickets te reserveren en in de e-mail.</w:t>
      </w:r>
    </w:p>
    <w:p w:rsidR="001C39F4" w:rsidRDefault="001C39F4" w:rsidP="000642D2">
      <w:pPr>
        <w:pStyle w:val="ListParagraph"/>
        <w:numPr>
          <w:ilvl w:val="0"/>
          <w:numId w:val="39"/>
        </w:numPr>
      </w:pPr>
      <w:r>
        <w:t xml:space="preserve">Logo: </w:t>
      </w:r>
      <w:r w:rsidR="007668FA">
        <w:t>Logo van de organisatie. Dit logo wordt gebruikt op de pagina om tickets te reserveren.</w:t>
      </w:r>
    </w:p>
    <w:p w:rsidR="001C39F4" w:rsidRDefault="001C39F4" w:rsidP="001C39F4">
      <w:pPr>
        <w:pStyle w:val="ListParagraph"/>
        <w:ind w:left="0"/>
      </w:pPr>
      <w:r>
        <w:rPr>
          <w:noProof/>
          <w:lang w:val="en-GB" w:eastAsia="en-GB"/>
        </w:rPr>
        <w:drawing>
          <wp:inline distT="0" distB="0" distL="0" distR="0" wp14:anchorId="4E79729E" wp14:editId="7BD50A6F">
            <wp:extent cx="6645910" cy="1922780"/>
            <wp:effectExtent l="19050" t="19050" r="21590" b="2032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7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668FA" w:rsidRPr="004455A7" w:rsidRDefault="007668FA" w:rsidP="00766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455A7">
        <w:rPr>
          <w:b/>
        </w:rPr>
        <w:t>Opgelet!</w:t>
      </w:r>
    </w:p>
    <w:p w:rsidR="007668FA" w:rsidRDefault="007668FA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Enkel PNG-bestanden worden ondersteund als logo</w:t>
      </w:r>
    </w:p>
    <w:p w:rsidR="007668FA" w:rsidRPr="004455A7" w:rsidRDefault="007668FA" w:rsidP="000642D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Gelieve deze gegevens regelmatig te bij te werken indien er zich een wijziging voordoet.</w:t>
      </w:r>
    </w:p>
    <w:p w:rsidR="007668FA" w:rsidRDefault="007668FA">
      <w:r>
        <w:br w:type="page"/>
      </w:r>
    </w:p>
    <w:p w:rsidR="00011681" w:rsidRDefault="00011681" w:rsidP="00011681">
      <w:pPr>
        <w:pStyle w:val="Heading1"/>
      </w:pPr>
      <w:bookmarkStart w:id="39" w:name="_Toc462155493"/>
      <w:r>
        <w:lastRenderedPageBreak/>
        <w:t>F.A.Q.</w:t>
      </w:r>
      <w:bookmarkEnd w:id="39"/>
    </w:p>
    <w:p w:rsidR="00011681" w:rsidRDefault="00011681" w:rsidP="00011681">
      <w:pPr>
        <w:pStyle w:val="Heading2"/>
      </w:pPr>
      <w:bookmarkStart w:id="40" w:name="_Toc462155494"/>
      <w:r>
        <w:t>Inhoud</w:t>
      </w:r>
      <w:bookmarkEnd w:id="40"/>
    </w:p>
    <w:p w:rsidR="00011681" w:rsidRDefault="00011681" w:rsidP="0001168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_Ref462144691 \h </w:instrText>
      </w:r>
      <w:r>
        <w:fldChar w:fldCharType="separate"/>
      </w:r>
      <w:r w:rsidR="00E059FC">
        <w:t>Waarom is mijn dashboard pagina leeg?</w:t>
      </w:r>
      <w:r>
        <w:fldChar w:fldCharType="end"/>
      </w:r>
    </w:p>
    <w:p w:rsidR="00011681" w:rsidRPr="00011681" w:rsidRDefault="00011681" w:rsidP="0001168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_Ref462144856 \h </w:instrText>
      </w:r>
      <w:r>
        <w:fldChar w:fldCharType="separate"/>
      </w:r>
      <w:r w:rsidR="00E059FC">
        <w:t>Waarom krijg ik een foutboodschap dat aangeeft dat ik geen gekoppeld account heb?</w:t>
      </w:r>
      <w:r>
        <w:fldChar w:fldCharType="end"/>
      </w:r>
    </w:p>
    <w:p w:rsidR="00011681" w:rsidRPr="00011681" w:rsidRDefault="00011681" w:rsidP="00011681"/>
    <w:p w:rsidR="00011681" w:rsidRDefault="00011681" w:rsidP="00011681">
      <w:pPr>
        <w:pStyle w:val="Heading2"/>
      </w:pPr>
      <w:bookmarkStart w:id="41" w:name="_Ref462144691"/>
      <w:bookmarkStart w:id="42" w:name="_Toc462155495"/>
      <w:r>
        <w:t>Waarom is mijn dashboard pagina leeg?</w:t>
      </w:r>
      <w:bookmarkEnd w:id="41"/>
      <w:bookmarkEnd w:id="42"/>
    </w:p>
    <w:p w:rsidR="00011681" w:rsidRDefault="00011681" w:rsidP="00011681">
      <w:r>
        <w:rPr>
          <w:noProof/>
          <w:lang w:val="en-GB" w:eastAsia="en-GB"/>
        </w:rPr>
        <w:drawing>
          <wp:inline distT="0" distB="0" distL="0" distR="0" wp14:anchorId="6CA55032" wp14:editId="1D0279C3">
            <wp:extent cx="6645910" cy="1533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829"/>
                    <a:stretch/>
                  </pic:blipFill>
                  <pic:spPr bwMode="auto">
                    <a:xfrm>
                      <a:off x="0" y="0"/>
                      <a:ext cx="664591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81" w:rsidRDefault="00011681" w:rsidP="00011681">
      <w:r>
        <w:t xml:space="preserve">Wanneer uw dashboard geen organisaties toont wil dit zeggen dat er nog geen organisaties gekoppeld zijn aan uw account. Contacteer </w:t>
      </w:r>
      <w:hyperlink r:id="rId38" w:history="1">
        <w:r w:rsidRPr="00BB4A88">
          <w:rPr>
            <w:rStyle w:val="Hyperlink"/>
          </w:rPr>
          <w:t>sales@setarit.com</w:t>
        </w:r>
      </w:hyperlink>
      <w:r>
        <w:t xml:space="preserve"> voor meer info.</w:t>
      </w:r>
    </w:p>
    <w:p w:rsidR="00011681" w:rsidRDefault="00011681" w:rsidP="00011681">
      <w:pPr>
        <w:pStyle w:val="Heading2"/>
      </w:pPr>
      <w:bookmarkStart w:id="43" w:name="_Ref462144856"/>
      <w:bookmarkStart w:id="44" w:name="_Toc462155496"/>
      <w:r>
        <w:t>Waarom krijg ik een foutboodschap dat aangeeft dat ik geen gekoppeld account heb?</w:t>
      </w:r>
      <w:bookmarkEnd w:id="43"/>
      <w:bookmarkEnd w:id="44"/>
    </w:p>
    <w:p w:rsidR="00011681" w:rsidRDefault="00011681" w:rsidP="00011681">
      <w:r>
        <w:rPr>
          <w:noProof/>
          <w:lang w:val="en-GB" w:eastAsia="en-GB"/>
        </w:rPr>
        <w:drawing>
          <wp:inline distT="0" distB="0" distL="0" distR="0" wp14:anchorId="17EF1A9E" wp14:editId="47701C69">
            <wp:extent cx="6645910" cy="1634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81" w:rsidRDefault="00011681" w:rsidP="00011681">
      <w:r>
        <w:t xml:space="preserve">Er is geen organisatie gekoppeld aan uw account. Hiervoor contacteert u best </w:t>
      </w:r>
      <w:hyperlink r:id="rId40" w:history="1">
        <w:r w:rsidRPr="00BB4A88">
          <w:rPr>
            <w:rStyle w:val="Hyperlink"/>
          </w:rPr>
          <w:t>sales@setarit.com</w:t>
        </w:r>
      </w:hyperlink>
    </w:p>
    <w:p w:rsidR="00011681" w:rsidRPr="00011681" w:rsidRDefault="00011681" w:rsidP="00011681"/>
    <w:sectPr w:rsidR="00011681" w:rsidRPr="00011681" w:rsidSect="00590F85">
      <w:footerReference w:type="default" r:id="rId41"/>
      <w:pgSz w:w="11906" w:h="16838"/>
      <w:pgMar w:top="720" w:right="720" w:bottom="720" w:left="72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2D2" w:rsidRDefault="000642D2" w:rsidP="00873FD5">
      <w:pPr>
        <w:spacing w:after="0" w:line="240" w:lineRule="auto"/>
      </w:pPr>
      <w:r>
        <w:separator/>
      </w:r>
    </w:p>
  </w:endnote>
  <w:endnote w:type="continuationSeparator" w:id="0">
    <w:p w:rsidR="000642D2" w:rsidRDefault="000642D2" w:rsidP="0087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ttori Hanzo">
    <w:panose1 w:val="02000506020000020003"/>
    <w:charset w:val="00"/>
    <w:family w:val="modern"/>
    <w:notTrueType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165" w:rsidRDefault="00FC0165" w:rsidP="00590F85">
    <w:pPr>
      <w:pStyle w:val="Footer"/>
      <w:jc w:val="center"/>
    </w:pPr>
    <w:proofErr w:type="spellStart"/>
    <w:r>
      <w:t>Setarit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059FC">
      <w:rPr>
        <w:noProof/>
      </w:rPr>
      <w:t>4</w:t>
    </w:r>
    <w:r>
      <w:rPr>
        <w:noProof/>
      </w:rPr>
      <w:fldChar w:fldCharType="end"/>
    </w:r>
    <w:r>
      <w:rPr>
        <w:noProof/>
      </w:rPr>
      <w:tab/>
      <w:t>QuietTicket - Beheer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2D2" w:rsidRDefault="000642D2" w:rsidP="00873FD5">
      <w:pPr>
        <w:spacing w:after="0" w:line="240" w:lineRule="auto"/>
      </w:pPr>
      <w:r>
        <w:separator/>
      </w:r>
    </w:p>
  </w:footnote>
  <w:footnote w:type="continuationSeparator" w:id="0">
    <w:p w:rsidR="000642D2" w:rsidRDefault="000642D2" w:rsidP="00873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237"/>
    <w:multiLevelType w:val="hybridMultilevel"/>
    <w:tmpl w:val="62388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72A1"/>
    <w:multiLevelType w:val="hybridMultilevel"/>
    <w:tmpl w:val="B62E7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941DE"/>
    <w:multiLevelType w:val="hybridMultilevel"/>
    <w:tmpl w:val="2996E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A4907"/>
    <w:multiLevelType w:val="hybridMultilevel"/>
    <w:tmpl w:val="D78A7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234A"/>
    <w:multiLevelType w:val="hybridMultilevel"/>
    <w:tmpl w:val="B71A1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B4D6A"/>
    <w:multiLevelType w:val="hybridMultilevel"/>
    <w:tmpl w:val="55646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3162"/>
    <w:multiLevelType w:val="hybridMultilevel"/>
    <w:tmpl w:val="D78A7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02584"/>
    <w:multiLevelType w:val="hybridMultilevel"/>
    <w:tmpl w:val="2996E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871F1"/>
    <w:multiLevelType w:val="hybridMultilevel"/>
    <w:tmpl w:val="A0BE1B92"/>
    <w:lvl w:ilvl="0" w:tplc="CDD291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27968"/>
    <w:multiLevelType w:val="hybridMultilevel"/>
    <w:tmpl w:val="2996E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96744"/>
    <w:multiLevelType w:val="hybridMultilevel"/>
    <w:tmpl w:val="6B040992"/>
    <w:lvl w:ilvl="0" w:tplc="5E5C8DFC">
      <w:start w:val="3"/>
      <w:numFmt w:val="bullet"/>
      <w:lvlText w:val="-"/>
      <w:lvlJc w:val="left"/>
      <w:pPr>
        <w:ind w:left="720" w:hanging="360"/>
      </w:pPr>
      <w:rPr>
        <w:rFonts w:ascii="Hattori Hanzo" w:eastAsiaTheme="minorHAnsi" w:hAnsi="Hattori Hanzo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6462A"/>
    <w:multiLevelType w:val="hybridMultilevel"/>
    <w:tmpl w:val="113A2F7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7B4705"/>
    <w:multiLevelType w:val="hybridMultilevel"/>
    <w:tmpl w:val="8D883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F0FD6"/>
    <w:multiLevelType w:val="hybridMultilevel"/>
    <w:tmpl w:val="75D6F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C795A"/>
    <w:multiLevelType w:val="hybridMultilevel"/>
    <w:tmpl w:val="23A4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67B6B"/>
    <w:multiLevelType w:val="hybridMultilevel"/>
    <w:tmpl w:val="012C5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64B88"/>
    <w:multiLevelType w:val="hybridMultilevel"/>
    <w:tmpl w:val="C31C806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B050D7"/>
    <w:multiLevelType w:val="hybridMultilevel"/>
    <w:tmpl w:val="5E706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252F1"/>
    <w:multiLevelType w:val="hybridMultilevel"/>
    <w:tmpl w:val="501A8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B5E35"/>
    <w:multiLevelType w:val="hybridMultilevel"/>
    <w:tmpl w:val="D9D437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31B05"/>
    <w:multiLevelType w:val="hybridMultilevel"/>
    <w:tmpl w:val="B0484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D5027"/>
    <w:multiLevelType w:val="hybridMultilevel"/>
    <w:tmpl w:val="8F764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B4863"/>
    <w:multiLevelType w:val="hybridMultilevel"/>
    <w:tmpl w:val="2996E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01181"/>
    <w:multiLevelType w:val="hybridMultilevel"/>
    <w:tmpl w:val="75D6F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E7CD7"/>
    <w:multiLevelType w:val="hybridMultilevel"/>
    <w:tmpl w:val="2C7CF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31B21"/>
    <w:multiLevelType w:val="hybridMultilevel"/>
    <w:tmpl w:val="90301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E5B38"/>
    <w:multiLevelType w:val="hybridMultilevel"/>
    <w:tmpl w:val="9E1C1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43663"/>
    <w:multiLevelType w:val="hybridMultilevel"/>
    <w:tmpl w:val="8604C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E3609"/>
    <w:multiLevelType w:val="hybridMultilevel"/>
    <w:tmpl w:val="008C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77418"/>
    <w:multiLevelType w:val="hybridMultilevel"/>
    <w:tmpl w:val="FF087A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AF6C21"/>
    <w:multiLevelType w:val="hybridMultilevel"/>
    <w:tmpl w:val="F998F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91D47"/>
    <w:multiLevelType w:val="hybridMultilevel"/>
    <w:tmpl w:val="C2A23566"/>
    <w:lvl w:ilvl="0" w:tplc="CDD291A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F268F"/>
    <w:multiLevelType w:val="hybridMultilevel"/>
    <w:tmpl w:val="8F764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B4D24"/>
    <w:multiLevelType w:val="hybridMultilevel"/>
    <w:tmpl w:val="2B721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15826"/>
    <w:multiLevelType w:val="hybridMultilevel"/>
    <w:tmpl w:val="D9D437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C3386"/>
    <w:multiLevelType w:val="hybridMultilevel"/>
    <w:tmpl w:val="BC9AF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1568C"/>
    <w:multiLevelType w:val="hybridMultilevel"/>
    <w:tmpl w:val="90F69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37CD9"/>
    <w:multiLevelType w:val="hybridMultilevel"/>
    <w:tmpl w:val="F998F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978B3"/>
    <w:multiLevelType w:val="hybridMultilevel"/>
    <w:tmpl w:val="ED14B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8"/>
  </w:num>
  <w:num w:numId="5">
    <w:abstractNumId w:val="21"/>
  </w:num>
  <w:num w:numId="6">
    <w:abstractNumId w:val="32"/>
  </w:num>
  <w:num w:numId="7">
    <w:abstractNumId w:val="25"/>
  </w:num>
  <w:num w:numId="8">
    <w:abstractNumId w:val="24"/>
  </w:num>
  <w:num w:numId="9">
    <w:abstractNumId w:val="15"/>
  </w:num>
  <w:num w:numId="10">
    <w:abstractNumId w:val="27"/>
  </w:num>
  <w:num w:numId="11">
    <w:abstractNumId w:val="19"/>
  </w:num>
  <w:num w:numId="12">
    <w:abstractNumId w:val="34"/>
  </w:num>
  <w:num w:numId="13">
    <w:abstractNumId w:val="17"/>
  </w:num>
  <w:num w:numId="14">
    <w:abstractNumId w:val="35"/>
  </w:num>
  <w:num w:numId="15">
    <w:abstractNumId w:val="12"/>
  </w:num>
  <w:num w:numId="16">
    <w:abstractNumId w:val="20"/>
  </w:num>
  <w:num w:numId="17">
    <w:abstractNumId w:val="18"/>
  </w:num>
  <w:num w:numId="18">
    <w:abstractNumId w:val="31"/>
  </w:num>
  <w:num w:numId="19">
    <w:abstractNumId w:val="33"/>
  </w:num>
  <w:num w:numId="20">
    <w:abstractNumId w:val="1"/>
  </w:num>
  <w:num w:numId="21">
    <w:abstractNumId w:val="16"/>
  </w:num>
  <w:num w:numId="22">
    <w:abstractNumId w:val="23"/>
  </w:num>
  <w:num w:numId="23">
    <w:abstractNumId w:val="13"/>
  </w:num>
  <w:num w:numId="24">
    <w:abstractNumId w:val="7"/>
  </w:num>
  <w:num w:numId="25">
    <w:abstractNumId w:val="29"/>
  </w:num>
  <w:num w:numId="26">
    <w:abstractNumId w:val="22"/>
  </w:num>
  <w:num w:numId="27">
    <w:abstractNumId w:val="9"/>
  </w:num>
  <w:num w:numId="28">
    <w:abstractNumId w:val="26"/>
  </w:num>
  <w:num w:numId="29">
    <w:abstractNumId w:val="14"/>
  </w:num>
  <w:num w:numId="30">
    <w:abstractNumId w:val="3"/>
  </w:num>
  <w:num w:numId="31">
    <w:abstractNumId w:val="6"/>
  </w:num>
  <w:num w:numId="32">
    <w:abstractNumId w:val="38"/>
  </w:num>
  <w:num w:numId="33">
    <w:abstractNumId w:val="2"/>
  </w:num>
  <w:num w:numId="34">
    <w:abstractNumId w:val="37"/>
  </w:num>
  <w:num w:numId="35">
    <w:abstractNumId w:val="30"/>
  </w:num>
  <w:num w:numId="36">
    <w:abstractNumId w:val="4"/>
  </w:num>
  <w:num w:numId="37">
    <w:abstractNumId w:val="36"/>
  </w:num>
  <w:num w:numId="38">
    <w:abstractNumId w:val="0"/>
  </w:num>
  <w:num w:numId="39">
    <w:abstractNumId w:val="1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A9"/>
    <w:rsid w:val="00011681"/>
    <w:rsid w:val="000454B2"/>
    <w:rsid w:val="000642D2"/>
    <w:rsid w:val="000922CB"/>
    <w:rsid w:val="000A5578"/>
    <w:rsid w:val="000B73B1"/>
    <w:rsid w:val="001068B5"/>
    <w:rsid w:val="001B3171"/>
    <w:rsid w:val="001C39F4"/>
    <w:rsid w:val="002062E2"/>
    <w:rsid w:val="00234851"/>
    <w:rsid w:val="00241599"/>
    <w:rsid w:val="00290F20"/>
    <w:rsid w:val="002E5964"/>
    <w:rsid w:val="004455A7"/>
    <w:rsid w:val="00461E12"/>
    <w:rsid w:val="00490ABD"/>
    <w:rsid w:val="00505475"/>
    <w:rsid w:val="00515753"/>
    <w:rsid w:val="00590F85"/>
    <w:rsid w:val="005C14C6"/>
    <w:rsid w:val="005C3647"/>
    <w:rsid w:val="005C77DB"/>
    <w:rsid w:val="005F6E7E"/>
    <w:rsid w:val="006918E3"/>
    <w:rsid w:val="006E5390"/>
    <w:rsid w:val="007668FA"/>
    <w:rsid w:val="0077615A"/>
    <w:rsid w:val="00802D4E"/>
    <w:rsid w:val="00873FD5"/>
    <w:rsid w:val="00951291"/>
    <w:rsid w:val="0099379E"/>
    <w:rsid w:val="009A7436"/>
    <w:rsid w:val="009B3780"/>
    <w:rsid w:val="009C3936"/>
    <w:rsid w:val="009C3F9A"/>
    <w:rsid w:val="009F63E0"/>
    <w:rsid w:val="00A85F41"/>
    <w:rsid w:val="00AC2959"/>
    <w:rsid w:val="00AC4560"/>
    <w:rsid w:val="00AC78FA"/>
    <w:rsid w:val="00AD428D"/>
    <w:rsid w:val="00B0462D"/>
    <w:rsid w:val="00B27D11"/>
    <w:rsid w:val="00B361A7"/>
    <w:rsid w:val="00B7512F"/>
    <w:rsid w:val="00B83B63"/>
    <w:rsid w:val="00BD7205"/>
    <w:rsid w:val="00C65DBB"/>
    <w:rsid w:val="00CA6DD7"/>
    <w:rsid w:val="00D01AFF"/>
    <w:rsid w:val="00D10DD0"/>
    <w:rsid w:val="00D179DC"/>
    <w:rsid w:val="00D3571D"/>
    <w:rsid w:val="00D703B3"/>
    <w:rsid w:val="00D81769"/>
    <w:rsid w:val="00DA0B16"/>
    <w:rsid w:val="00DB238A"/>
    <w:rsid w:val="00DE52EA"/>
    <w:rsid w:val="00E059FC"/>
    <w:rsid w:val="00E53FA9"/>
    <w:rsid w:val="00ED6C2F"/>
    <w:rsid w:val="00F07FA6"/>
    <w:rsid w:val="00F3521D"/>
    <w:rsid w:val="00F62839"/>
    <w:rsid w:val="00F7461F"/>
    <w:rsid w:val="00FC0165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5B7A2"/>
  <w15:chartTrackingRefBased/>
  <w15:docId w15:val="{BB86DF6C-2CD0-4D6F-8DAD-D855E0E4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5753"/>
    <w:rPr>
      <w:rFonts w:ascii="Hattori Hanzo" w:hAnsi="Hattori Hanzo"/>
      <w:sz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753"/>
    <w:pPr>
      <w:keepNext/>
      <w:keepLines/>
      <w:spacing w:before="240" w:after="0"/>
      <w:outlineLvl w:val="0"/>
    </w:pPr>
    <w:rPr>
      <w:rFonts w:eastAsiaTheme="majorEastAsia" w:cstheme="majorBidi"/>
      <w:color w:val="5D5D9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D5D9A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DB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BB"/>
    <w:rPr>
      <w:rFonts w:ascii="Hattori Hanzo" w:eastAsiaTheme="majorEastAsia" w:hAnsi="Hattori Hanzo" w:cstheme="majorBidi"/>
      <w:b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515753"/>
    <w:rPr>
      <w:rFonts w:ascii="Hattori Hanzo" w:eastAsiaTheme="majorEastAsia" w:hAnsi="Hattori Hanzo" w:cstheme="majorBidi"/>
      <w:color w:val="5D5D9A"/>
      <w:sz w:val="36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15753"/>
    <w:rPr>
      <w:rFonts w:asciiTheme="majorHAnsi" w:eastAsiaTheme="majorEastAsia" w:hAnsiTheme="majorHAnsi" w:cstheme="majorBidi"/>
      <w:color w:val="5D5D9A"/>
      <w:sz w:val="32"/>
      <w:szCs w:val="26"/>
      <w:lang w:val="nl-BE"/>
    </w:rPr>
  </w:style>
  <w:style w:type="character" w:styleId="Strong">
    <w:name w:val="Strong"/>
    <w:basedOn w:val="DefaultParagraphFont"/>
    <w:uiPriority w:val="22"/>
    <w:qFormat/>
    <w:rsid w:val="00515753"/>
    <w:rPr>
      <w:rFonts w:ascii="Hattori Hanzo" w:hAnsi="Hattori Hanzo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753"/>
    <w:rPr>
      <w:rFonts w:ascii="Hattori Hanzo" w:eastAsiaTheme="minorEastAsia" w:hAnsi="Hattori Hanzo"/>
      <w:color w:val="5A5A5A" w:themeColor="text1" w:themeTint="A5"/>
      <w:spacing w:val="15"/>
      <w:sz w:val="24"/>
      <w:lang w:val="nl-BE"/>
    </w:rPr>
  </w:style>
  <w:style w:type="character" w:styleId="SubtleEmphasis">
    <w:name w:val="Subtle Emphasis"/>
    <w:basedOn w:val="DefaultParagraphFont"/>
    <w:uiPriority w:val="19"/>
    <w:qFormat/>
    <w:rsid w:val="00515753"/>
    <w:rPr>
      <w:rFonts w:ascii="Hattori Hanzo" w:hAnsi="Hattori Hanzo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15753"/>
    <w:rPr>
      <w:rFonts w:ascii="Hattori Hanzo" w:hAnsi="Hattori Hanzo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515753"/>
    <w:rPr>
      <w:rFonts w:ascii="Hattori Hanzo" w:hAnsi="Hattori Hanzo"/>
      <w:b/>
      <w:i/>
      <w:iCs/>
      <w:color w:val="5D5D9A"/>
    </w:rPr>
  </w:style>
  <w:style w:type="paragraph" w:styleId="TOCHeading">
    <w:name w:val="TOC Heading"/>
    <w:basedOn w:val="Heading1"/>
    <w:next w:val="Normal"/>
    <w:uiPriority w:val="39"/>
    <w:unhideWhenUsed/>
    <w:qFormat/>
    <w:rsid w:val="00E53FA9"/>
    <w:pPr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116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116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1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68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11681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11681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F9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873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FD5"/>
    <w:rPr>
      <w:rFonts w:ascii="Hattori Hanzo" w:hAnsi="Hattori Hanzo"/>
      <w:sz w:val="24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873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FD5"/>
    <w:rPr>
      <w:rFonts w:ascii="Hattori Hanzo" w:hAnsi="Hattori Hanzo"/>
      <w:sz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mailto:sales@setari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mailto:sales@setari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quietticket.com/logi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er\Documents\Custom%20Office%20Templates\Setar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ttori Hanzo">
    <w:panose1 w:val="02000506020000020003"/>
    <w:charset w:val="00"/>
    <w:family w:val="modern"/>
    <w:notTrueType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EA"/>
    <w:rsid w:val="00E1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4E8E6ACF44A1EAA745E20C154FBDF">
    <w:name w:val="DE54E8E6ACF44A1EAA745E20C154FBDF"/>
    <w:rsid w:val="00E103EA"/>
  </w:style>
  <w:style w:type="paragraph" w:customStyle="1" w:styleId="88DBD27CEE43486DA90679BAFA62489A">
    <w:name w:val="88DBD27CEE43486DA90679BAFA62489A"/>
    <w:rsid w:val="00E103EA"/>
  </w:style>
  <w:style w:type="paragraph" w:customStyle="1" w:styleId="07AE329DD4A049AD8C582CD384B7BABD">
    <w:name w:val="07AE329DD4A049AD8C582CD384B7BABD"/>
    <w:rsid w:val="00E10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6CFC-FC09-44E4-B322-39BA7550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Setarit.dotx</Template>
  <TotalTime>372</TotalTime>
  <Pages>1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51</cp:revision>
  <cp:lastPrinted>2016-09-20T17:00:00Z</cp:lastPrinted>
  <dcterms:created xsi:type="dcterms:W3CDTF">2016-09-20T10:48:00Z</dcterms:created>
  <dcterms:modified xsi:type="dcterms:W3CDTF">2016-09-20T17:00:00Z</dcterms:modified>
</cp:coreProperties>
</file>