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46" w:rsidRPr="00FE0246" w:rsidRDefault="00FE0246" w:rsidP="00FE0246">
      <w:pPr>
        <w:pStyle w:val="Title"/>
        <w:rPr>
          <w:lang w:val="fr-BE"/>
        </w:rPr>
      </w:pPr>
      <w:r w:rsidRPr="00FE0246">
        <w:rPr>
          <w:lang w:val="fr-BE"/>
        </w:rPr>
        <w:t>Politique de respect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</w:t>
      </w:r>
    </w:p>
    <w:p w:rsidR="00FE0246" w:rsidRPr="00FE0246" w:rsidRDefault="00FE0246" w:rsidP="00FE0246">
      <w:pPr>
        <w:rPr>
          <w:lang w:val="fr-BE"/>
        </w:rPr>
      </w:pP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 xml:space="preserve"> et son produit QuietTicket.com respecte la Loi du 8 d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cembre 1992 relative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protection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gard des traitements de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 personnel et ses arr</w:t>
      </w:r>
      <w:r w:rsidRPr="00FE0246">
        <w:rPr>
          <w:rFonts w:ascii="Calibri" w:hAnsi="Calibri" w:cs="Calibri"/>
          <w:lang w:val="fr-BE"/>
        </w:rPr>
        <w:t>ê</w:t>
      </w:r>
      <w:r w:rsidRPr="00FE0246">
        <w:rPr>
          <w:lang w:val="fr-BE"/>
        </w:rPr>
        <w:t>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s d'ex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cution. Cette loi fixe des limites et conditions d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termin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sur le plan du traitement (rassemblement, enregistrement, conservation, consultation, utilisation, exp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dition, diffusion, etc.) de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 personnel en vue de la protection de vos droits et libert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s fondamentaux, plus particuli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rement en ce qui concerne la protection de votre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La pr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sente politique de protection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s'applique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tous les utilisateurs et visiteurs de QuietTicket.com. Par l'utilisation de notre site internet de m</w:t>
      </w:r>
      <w:r w:rsidRPr="00FE0246">
        <w:rPr>
          <w:rFonts w:ascii="Calibri" w:hAnsi="Calibri" w:cs="Calibri"/>
          <w:lang w:val="fr-BE"/>
        </w:rPr>
        <w:t>ê</w:t>
      </w:r>
      <w:r w:rsidRPr="00FE0246">
        <w:rPr>
          <w:lang w:val="fr-BE"/>
        </w:rPr>
        <w:t>me que par votre visite, vous marquez express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ment votre accord concernant cette politique.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Quelles sont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 personnel ?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Par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personnel, on entend toutes les informations qui ont trait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une personne physique identifi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 ou identifiable.</w:t>
      </w:r>
    </w:p>
    <w:p w:rsidR="00FE0246" w:rsidRPr="00FE0246" w:rsidRDefault="00FE0246" w:rsidP="00FE0246">
      <w:pPr>
        <w:pStyle w:val="Heading1"/>
        <w:rPr>
          <w:lang w:val="en-GB"/>
        </w:rPr>
      </w:pPr>
      <w:proofErr w:type="spellStart"/>
      <w:r w:rsidRPr="00FE0246">
        <w:rPr>
          <w:lang w:val="en-GB"/>
        </w:rPr>
        <w:t>Quelles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informations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collectons</w:t>
      </w:r>
      <w:proofErr w:type="spellEnd"/>
      <w:r w:rsidRPr="00FE0246">
        <w:rPr>
          <w:lang w:val="en-GB"/>
        </w:rPr>
        <w:t>-</w:t>
      </w:r>
      <w:proofErr w:type="gramStart"/>
      <w:r w:rsidRPr="00FE0246">
        <w:rPr>
          <w:lang w:val="en-GB"/>
        </w:rPr>
        <w:t>nous ?</w:t>
      </w:r>
      <w:proofErr w:type="gramEnd"/>
    </w:p>
    <w:p w:rsidR="00FE0246" w:rsidRPr="00FE0246" w:rsidRDefault="00FE0246" w:rsidP="00FE0246">
      <w:pPr>
        <w:rPr>
          <w:lang w:val="en-GB"/>
        </w:rPr>
      </w:pPr>
      <w:r w:rsidRPr="00FE0246">
        <w:rPr>
          <w:lang w:val="en-GB"/>
        </w:rPr>
        <w:t>Nous</w:t>
      </w:r>
      <w:r w:rsidRPr="00FE0246">
        <w:rPr>
          <w:lang w:val="fr-BE"/>
        </w:rPr>
        <w:t xml:space="preserve"> collectons toutes</w:t>
      </w:r>
      <w:r w:rsidRPr="00FE0246">
        <w:rPr>
          <w:lang w:val="en-GB"/>
        </w:rPr>
        <w:t xml:space="preserve"> les </w:t>
      </w:r>
      <w:proofErr w:type="spellStart"/>
      <w:r w:rsidRPr="00FE0246">
        <w:rPr>
          <w:lang w:val="en-GB"/>
        </w:rPr>
        <w:t>informations</w:t>
      </w:r>
      <w:proofErr w:type="spellEnd"/>
      <w:r w:rsidRPr="00FE0246">
        <w:rPr>
          <w:lang w:val="en-GB"/>
        </w:rPr>
        <w:t xml:space="preserve"> necessaires que </w:t>
      </w:r>
      <w:proofErr w:type="spellStart"/>
      <w:r w:rsidRPr="00FE0246">
        <w:rPr>
          <w:lang w:val="en-GB"/>
        </w:rPr>
        <w:t>vous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compl</w:t>
      </w:r>
      <w:r w:rsidRPr="00FE0246">
        <w:rPr>
          <w:rFonts w:ascii="Calibri" w:hAnsi="Calibri" w:cs="Calibri"/>
          <w:lang w:val="en-GB"/>
        </w:rPr>
        <w:t>é</w:t>
      </w:r>
      <w:r w:rsidRPr="00FE0246">
        <w:rPr>
          <w:lang w:val="en-GB"/>
        </w:rPr>
        <w:t>tez</w:t>
      </w:r>
      <w:proofErr w:type="spellEnd"/>
      <w:r w:rsidRPr="00FE0246">
        <w:rPr>
          <w:lang w:val="en-GB"/>
        </w:rPr>
        <w:t xml:space="preserve"> sur QuietTicket.com </w:t>
      </w:r>
      <w:proofErr w:type="spellStart"/>
      <w:r w:rsidRPr="00FE0246">
        <w:rPr>
          <w:lang w:val="en-GB"/>
        </w:rPr>
        <w:t>dont</w:t>
      </w:r>
      <w:proofErr w:type="spellEnd"/>
      <w:r w:rsidRPr="00FE0246">
        <w:rPr>
          <w:lang w:val="en-GB"/>
        </w:rPr>
        <w:t xml:space="preserve"> les </w:t>
      </w:r>
      <w:r w:rsidRPr="00FE0246">
        <w:rPr>
          <w:lang w:val="fr-BE"/>
        </w:rPr>
        <w:t>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</w:t>
      </w:r>
      <w:r w:rsidRPr="00FE0246">
        <w:rPr>
          <w:lang w:val="en-GB"/>
        </w:rPr>
        <w:t xml:space="preserve"> de contact de </w:t>
      </w:r>
      <w:proofErr w:type="spellStart"/>
      <w:r w:rsidRPr="00FE0246">
        <w:rPr>
          <w:lang w:val="en-GB"/>
        </w:rPr>
        <w:t>votre</w:t>
      </w:r>
      <w:proofErr w:type="spellEnd"/>
      <w:r w:rsidRPr="00FE0246">
        <w:rPr>
          <w:lang w:val="en-GB"/>
        </w:rPr>
        <w:t xml:space="preserve"> organisation (</w:t>
      </w:r>
      <w:proofErr w:type="spellStart"/>
      <w:r w:rsidRPr="00FE0246">
        <w:rPr>
          <w:lang w:val="en-GB"/>
        </w:rPr>
        <w:t>si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requise</w:t>
      </w:r>
      <w:proofErr w:type="spellEnd"/>
      <w:r w:rsidRPr="00FE0246">
        <w:rPr>
          <w:lang w:val="en-GB"/>
        </w:rPr>
        <w:t xml:space="preserve">) et des </w:t>
      </w:r>
      <w:proofErr w:type="spellStart"/>
      <w:r w:rsidRPr="00FE0246">
        <w:rPr>
          <w:lang w:val="en-GB"/>
        </w:rPr>
        <w:t>donnees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personelles</w:t>
      </w:r>
      <w:proofErr w:type="spellEnd"/>
      <w:r w:rsidRPr="00FE0246">
        <w:rPr>
          <w:lang w:val="en-GB"/>
        </w:rPr>
        <w:t xml:space="preserve"> (</w:t>
      </w:r>
      <w:proofErr w:type="spellStart"/>
      <w:r w:rsidRPr="00FE0246">
        <w:rPr>
          <w:lang w:val="en-GB"/>
        </w:rPr>
        <w:t>si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requise</w:t>
      </w:r>
      <w:proofErr w:type="spellEnd"/>
      <w:r w:rsidRPr="00FE0246">
        <w:rPr>
          <w:lang w:val="en-GB"/>
        </w:rPr>
        <w:t xml:space="preserve">) </w:t>
      </w:r>
      <w:proofErr w:type="spellStart"/>
      <w:r w:rsidRPr="00FE0246">
        <w:rPr>
          <w:lang w:val="en-GB"/>
        </w:rPr>
        <w:t>comme</w:t>
      </w:r>
      <w:proofErr w:type="spellEnd"/>
      <w:r w:rsidRPr="00FE0246">
        <w:rPr>
          <w:lang w:val="en-GB"/>
        </w:rPr>
        <w:t xml:space="preserve"> </w:t>
      </w:r>
      <w:proofErr w:type="spellStart"/>
      <w:r w:rsidRPr="00FE0246">
        <w:rPr>
          <w:lang w:val="en-GB"/>
        </w:rPr>
        <w:t>votre</w:t>
      </w:r>
      <w:proofErr w:type="spellEnd"/>
      <w:r w:rsidRPr="00FE0246">
        <w:rPr>
          <w:lang w:val="en-GB"/>
        </w:rPr>
        <w:t xml:space="preserve"> nom, </w:t>
      </w:r>
      <w:proofErr w:type="spellStart"/>
      <w:r w:rsidRPr="00FE0246">
        <w:rPr>
          <w:lang w:val="en-GB"/>
        </w:rPr>
        <w:t>adress</w:t>
      </w:r>
      <w:proofErr w:type="spellEnd"/>
      <w:r w:rsidRPr="00FE0246">
        <w:rPr>
          <w:lang w:val="en-GB"/>
        </w:rPr>
        <w:t xml:space="preserve"> e-mail.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 xml:space="preserve">Nous ne collectons pas votre mot de passe mais uniquement </w:t>
      </w:r>
      <w:proofErr w:type="gramStart"/>
      <w:r w:rsidRPr="00FE0246">
        <w:rPr>
          <w:lang w:val="fr-BE"/>
        </w:rPr>
        <w:t>sa version encrypt</w:t>
      </w:r>
      <w:r w:rsidRPr="00FE0246">
        <w:rPr>
          <w:rFonts w:ascii="Calibri" w:hAnsi="Calibri" w:cs="Calibri"/>
          <w:lang w:val="fr-BE"/>
        </w:rPr>
        <w:t>é</w:t>
      </w:r>
      <w:proofErr w:type="gramEnd"/>
      <w:r w:rsidRPr="00FE0246">
        <w:rPr>
          <w:lang w:val="fr-BE"/>
        </w:rPr>
        <w:t>, nous n'avons aucune connaissance de votre mot de passe.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sont stock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aussi longtemps qu'ils sont utiles pour le bon fonctionnement de l'administration de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nement pour lequel vous avez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requises.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Lorsque vous nous envoyez un e-mail ou d'autres messages, il se peut que ceux-ci soient conserv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s afin de traiter vos questions, de 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pondre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vos demandes et d'am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liorer nos services.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Pourquoi QuietTicket.com utilise-t-il des cookies ?</w:t>
      </w:r>
    </w:p>
    <w:p w:rsidR="00FE0246" w:rsidRPr="00FE0246" w:rsidRDefault="00FE0246" w:rsidP="00FE0246">
      <w:pPr>
        <w:rPr>
          <w:b/>
          <w:bCs/>
          <w:lang w:val="fr-BE"/>
        </w:rPr>
      </w:pPr>
      <w:r w:rsidRPr="00FE0246">
        <w:rPr>
          <w:lang w:val="fr-BE"/>
        </w:rPr>
        <w:t xml:space="preserve">Nous </w:t>
      </w:r>
      <w:proofErr w:type="spellStart"/>
      <w:r w:rsidRPr="00FE0246">
        <w:rPr>
          <w:lang w:val="fr-BE"/>
        </w:rPr>
        <w:t>placons</w:t>
      </w:r>
      <w:proofErr w:type="spellEnd"/>
      <w:r w:rsidRPr="00FE0246">
        <w:rPr>
          <w:lang w:val="fr-BE"/>
        </w:rPr>
        <w:t xml:space="preserve"> et utilisent des cookies pour votre session </w:t>
      </w:r>
      <w:proofErr w:type="spellStart"/>
      <w:r w:rsidRPr="00FE0246">
        <w:rPr>
          <w:lang w:val="fr-BE"/>
        </w:rPr>
        <w:t>personelle</w:t>
      </w:r>
      <w:proofErr w:type="spellEnd"/>
      <w:r w:rsidRPr="00FE0246">
        <w:rPr>
          <w:lang w:val="fr-BE"/>
        </w:rPr>
        <w:t xml:space="preserve"> sur le site et pour l’identification de votre transaction.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A quelles fins vos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sont-elles rassembl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?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Vos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sont rassembl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et trait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dans le cadre de la fourniture des services propos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s par QuietTicket.com qui consistent notamment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l'enregistrement, la manipulation, le traitement dans le cadre des </w:t>
      </w:r>
      <w:proofErr w:type="spellStart"/>
      <w:r w:rsidRPr="00FE0246">
        <w:rPr>
          <w:lang w:val="fr-BE"/>
        </w:rPr>
        <w:t>activit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</w:t>
      </w:r>
      <w:proofErr w:type="spellEnd"/>
      <w:r w:rsidRPr="00FE0246">
        <w:rPr>
          <w:lang w:val="fr-BE"/>
        </w:rPr>
        <w:t xml:space="preserve"> li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gestion des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nements dont la gestion de billets via le logiciel, est </w:t>
      </w:r>
      <w:proofErr w:type="gramStart"/>
      <w:r w:rsidRPr="00FE0246">
        <w:rPr>
          <w:lang w:val="fr-BE"/>
        </w:rPr>
        <w:t>utilis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 .</w:t>
      </w:r>
      <w:proofErr w:type="gramEnd"/>
      <w:r w:rsidRPr="00FE0246">
        <w:rPr>
          <w:lang w:val="fr-BE"/>
        </w:rPr>
        <w:t xml:space="preserve"> 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En outre,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servent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g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rer des statistiques relatives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l'utilisation de notre site internet,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fourniture, l'entretien, la protection et l'am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lioration de nos services et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protection des droits de </w:t>
      </w: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>, QuietTicket.com ou de nos utilisateurs.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lastRenderedPageBreak/>
        <w:t>Qui est responsable de la collecte et du traitement de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 personnel ?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Le responsable du traitement de toutes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 est </w:t>
      </w: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>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Commu</w:t>
      </w:r>
      <w:bookmarkStart w:id="0" w:name="_GoBack"/>
      <w:bookmarkEnd w:id="0"/>
      <w:r w:rsidRPr="00FE0246">
        <w:rPr>
          <w:lang w:val="fr-BE"/>
        </w:rPr>
        <w:t>nication de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des tiers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personnelles sont seulement transmises aux organisateurs de l’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nement.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proofErr w:type="spellStart"/>
      <w:r w:rsidRPr="00FE0246">
        <w:rPr>
          <w:lang w:val="fr-BE"/>
        </w:rPr>
        <w:t>personelles</w:t>
      </w:r>
      <w:proofErr w:type="spellEnd"/>
      <w:r w:rsidRPr="00FE0246">
        <w:rPr>
          <w:lang w:val="fr-BE"/>
        </w:rPr>
        <w:t xml:space="preserve"> ne sont pas transmises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une autre organisation / personne.  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 xml:space="preserve">Traitement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tranger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Pour des raisons techniques et op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rationnelles, il se peut que vos informations soient trait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tranger et ce, tant au sein de l'Espace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conomique europ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en qu'en dehors. Si la l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gislation ou la 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glementation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trang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n'offre pas un niveau de protection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quivalent par rapport aux garanties telles que pr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vues dans la Loi du 8 d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cembre 1992 relative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protection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gard des traitements de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personnel, </w:t>
      </w: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 xml:space="preserve"> pr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voit des mesures appropri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en vue de la protection de votre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Droit de consultation, de rectification et de suppression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Vous avez le droit de faire rectifier toutes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re personnel erron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vous concernant. 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 xml:space="preserve">Vous avez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galement le droit de 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clamer gratuitement la suppression de toutes les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 vous concernant qui, eu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gard au but du traitement, sont incompl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>tes ou non pertinentes ou dont l'enregistrement, la communication ou la conservation sont interdits, ou encore qui sont conserv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au-del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de la p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riode autoris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A cet effet, vous devez nous envoyer une demande, dat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 et sign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e, accompagn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 d'une copie de votre carte d'identit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,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l'adresse suivante : info@setarit.com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 xml:space="preserve">Dans le mois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compter du moment de l'introduction de votre demande, nous vous informerons des corrections ou suppressions ayant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 apport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sur la base de votre demande, de m</w:t>
      </w:r>
      <w:r w:rsidRPr="00FE0246">
        <w:rPr>
          <w:rFonts w:ascii="Calibri" w:hAnsi="Calibri" w:cs="Calibri"/>
          <w:lang w:val="fr-BE"/>
        </w:rPr>
        <w:t>ê</w:t>
      </w:r>
      <w:r w:rsidRPr="00FE0246">
        <w:rPr>
          <w:lang w:val="fr-BE"/>
        </w:rPr>
        <w:t xml:space="preserve">me que de la suite qui aura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votre opposition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gard du traitement.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t>Autres dispositions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Nous prenons des mesures de protection appropri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es contre tout acc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s ou toute adaptation, </w:t>
      </w:r>
      <w:proofErr w:type="gramStart"/>
      <w:r w:rsidRPr="00FE0246">
        <w:rPr>
          <w:lang w:val="fr-BE"/>
        </w:rPr>
        <w:t>publication</w:t>
      </w:r>
      <w:proofErr w:type="gramEnd"/>
      <w:r w:rsidRPr="00FE0246">
        <w:rPr>
          <w:lang w:val="fr-BE"/>
        </w:rPr>
        <w:t xml:space="preserve"> ou destruction ill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gitime de vos informations.</w:t>
      </w:r>
    </w:p>
    <w:p w:rsidR="00FE0246" w:rsidRPr="00FE0246" w:rsidRDefault="00FE0246" w:rsidP="00FE0246">
      <w:pPr>
        <w:rPr>
          <w:lang w:val="fr-BE"/>
        </w:rPr>
      </w:pP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 xml:space="preserve"> et son produit QuietTicket.com d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cline toute responsabilit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 concernant le contenu et la politique de respect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e des sites internet auxquels il est fait 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f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rence via un lien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partir de notre site internet.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>La politique de respect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peut </w:t>
      </w:r>
      <w:r w:rsidRPr="00FE0246">
        <w:rPr>
          <w:rFonts w:ascii="Calibri" w:hAnsi="Calibri" w:cs="Calibri"/>
          <w:lang w:val="fr-BE"/>
        </w:rPr>
        <w:t>ê</w:t>
      </w:r>
      <w:r w:rsidRPr="00FE0246">
        <w:rPr>
          <w:lang w:val="fr-BE"/>
        </w:rPr>
        <w:t>tre modifi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de temps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autre. Nous communiquerons toutes les modifications de la politique sur cette page.</w:t>
      </w:r>
    </w:p>
    <w:p w:rsidR="00FE0246" w:rsidRPr="00FE0246" w:rsidRDefault="00FE0246" w:rsidP="00FE0246">
      <w:pPr>
        <w:rPr>
          <w:lang w:val="fr-BE"/>
        </w:rPr>
      </w:pPr>
      <w:r w:rsidRPr="00FE0246">
        <w:rPr>
          <w:lang w:val="fr-BE"/>
        </w:rPr>
        <w:t xml:space="preserve">Le droit belge s'applique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la pr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sente politique de respect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e,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l'exception de tout autre droit national.</w:t>
      </w:r>
    </w:p>
    <w:p w:rsidR="00FE0246" w:rsidRPr="00FE0246" w:rsidRDefault="00FE0246" w:rsidP="00FE0246">
      <w:pPr>
        <w:pStyle w:val="Heading1"/>
        <w:rPr>
          <w:lang w:val="fr-BE"/>
        </w:rPr>
      </w:pPr>
      <w:r w:rsidRPr="00FE0246">
        <w:rPr>
          <w:lang w:val="fr-BE"/>
        </w:rPr>
        <w:lastRenderedPageBreak/>
        <w:t>Questions</w:t>
      </w:r>
    </w:p>
    <w:p w:rsidR="00B361A7" w:rsidRPr="00FE0246" w:rsidRDefault="00FE0246">
      <w:pPr>
        <w:rPr>
          <w:lang w:val="fr-BE"/>
        </w:rPr>
      </w:pPr>
      <w:r w:rsidRPr="00FE0246">
        <w:rPr>
          <w:lang w:val="fr-BE"/>
        </w:rPr>
        <w:t>Pour toutes vos questions sur la politique de respect de la vie priv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 de </w:t>
      </w:r>
      <w:proofErr w:type="spellStart"/>
      <w:r w:rsidRPr="00FE0246">
        <w:rPr>
          <w:lang w:val="fr-BE"/>
        </w:rPr>
        <w:t>Setarit</w:t>
      </w:r>
      <w:proofErr w:type="spellEnd"/>
      <w:r w:rsidRPr="00FE0246">
        <w:rPr>
          <w:lang w:val="fr-BE"/>
        </w:rPr>
        <w:t xml:space="preserve"> et ses produits ou le traitement de vos donn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 xml:space="preserve">es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caract</w:t>
      </w:r>
      <w:r w:rsidRPr="00FE0246">
        <w:rPr>
          <w:rFonts w:ascii="Calibri" w:hAnsi="Calibri" w:cs="Calibri"/>
          <w:lang w:val="fr-BE"/>
        </w:rPr>
        <w:t>è</w:t>
      </w:r>
      <w:r w:rsidRPr="00FE0246">
        <w:rPr>
          <w:lang w:val="fr-BE"/>
        </w:rPr>
        <w:t xml:space="preserve">re personnel, vous pouvez nous contacter </w:t>
      </w:r>
      <w:r w:rsidRPr="00FE0246">
        <w:rPr>
          <w:rFonts w:ascii="Calibri" w:hAnsi="Calibri" w:cs="Calibri"/>
          <w:lang w:val="fr-BE"/>
        </w:rPr>
        <w:t>à</w:t>
      </w:r>
      <w:r w:rsidRPr="00FE0246">
        <w:rPr>
          <w:lang w:val="fr-BE"/>
        </w:rPr>
        <w:t xml:space="preserve"> l'adresse </w:t>
      </w:r>
      <w:r w:rsidRPr="00FE0246">
        <w:rPr>
          <w:rFonts w:ascii="Calibri" w:hAnsi="Calibri" w:cs="Calibri"/>
          <w:lang w:val="fr-BE"/>
        </w:rPr>
        <w:t>é</w:t>
      </w:r>
      <w:r w:rsidRPr="00FE0246">
        <w:rPr>
          <w:lang w:val="fr-BE"/>
        </w:rPr>
        <w:t>lectronique suivante : info@setarit.com</w:t>
      </w:r>
    </w:p>
    <w:sectPr w:rsidR="00B361A7" w:rsidRPr="00FE0246" w:rsidSect="00DF6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ttori Hanzo">
    <w:panose1 w:val="02000506020000020003"/>
    <w:charset w:val="00"/>
    <w:family w:val="modern"/>
    <w:notTrueType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46"/>
    <w:rsid w:val="00515753"/>
    <w:rsid w:val="00B361A7"/>
    <w:rsid w:val="00C65DBB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1AA1"/>
  <w15:chartTrackingRefBased/>
  <w15:docId w15:val="{B62AACB4-8056-4D04-B9AC-4F34854C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5753"/>
    <w:rPr>
      <w:rFonts w:ascii="Hattori Hanzo" w:hAnsi="Hattori Hanzo"/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753"/>
    <w:pPr>
      <w:keepNext/>
      <w:keepLines/>
      <w:spacing w:before="240" w:after="0"/>
      <w:outlineLvl w:val="0"/>
    </w:pPr>
    <w:rPr>
      <w:rFonts w:eastAsiaTheme="majorEastAsia" w:cstheme="majorBidi"/>
      <w:color w:val="5D5D9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D5D9A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DB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BB"/>
    <w:rPr>
      <w:rFonts w:ascii="Hattori Hanzo" w:eastAsiaTheme="majorEastAsia" w:hAnsi="Hattori Hanzo" w:cstheme="majorBidi"/>
      <w:b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515753"/>
    <w:rPr>
      <w:rFonts w:ascii="Hattori Hanzo" w:eastAsiaTheme="majorEastAsia" w:hAnsi="Hattori Hanzo" w:cstheme="majorBidi"/>
      <w:color w:val="5D5D9A"/>
      <w:sz w:val="36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53"/>
    <w:rPr>
      <w:rFonts w:asciiTheme="majorHAnsi" w:eastAsiaTheme="majorEastAsia" w:hAnsiTheme="majorHAnsi" w:cstheme="majorBidi"/>
      <w:color w:val="5D5D9A"/>
      <w:sz w:val="32"/>
      <w:szCs w:val="26"/>
      <w:lang w:val="nl-BE"/>
    </w:rPr>
  </w:style>
  <w:style w:type="character" w:styleId="Strong">
    <w:name w:val="Strong"/>
    <w:basedOn w:val="DefaultParagraphFont"/>
    <w:uiPriority w:val="22"/>
    <w:qFormat/>
    <w:rsid w:val="00515753"/>
    <w:rPr>
      <w:rFonts w:ascii="Hattori Hanzo" w:hAnsi="Hattori Hanzo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753"/>
    <w:rPr>
      <w:rFonts w:ascii="Hattori Hanzo" w:eastAsiaTheme="minorEastAsia" w:hAnsi="Hattori Hanzo"/>
      <w:color w:val="5A5A5A" w:themeColor="text1" w:themeTint="A5"/>
      <w:spacing w:val="15"/>
      <w:sz w:val="24"/>
      <w:lang w:val="nl-BE"/>
    </w:rPr>
  </w:style>
  <w:style w:type="character" w:styleId="SubtleEmphasis">
    <w:name w:val="Subtle Emphasis"/>
    <w:basedOn w:val="DefaultParagraphFont"/>
    <w:uiPriority w:val="19"/>
    <w:qFormat/>
    <w:rsid w:val="00515753"/>
    <w:rPr>
      <w:rFonts w:ascii="Hattori Hanzo" w:hAnsi="Hattori Hanzo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15753"/>
    <w:rPr>
      <w:rFonts w:ascii="Hattori Hanzo" w:hAnsi="Hattori Hanzo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515753"/>
    <w:rPr>
      <w:rFonts w:ascii="Hattori Hanzo" w:hAnsi="Hattori Hanzo"/>
      <w:b/>
      <w:i/>
      <w:iCs/>
      <w:color w:val="5D5D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r\Documents\Custom%20Office%20Templates\Set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Setarit.dotx</Template>
  <TotalTime>1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2016-10-09T15:15:00Z</dcterms:created>
  <dcterms:modified xsi:type="dcterms:W3CDTF">2016-10-09T15:16:00Z</dcterms:modified>
</cp:coreProperties>
</file>